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904A" w14:textId="200B7E7B" w:rsidR="000F0896" w:rsidRDefault="00DE723A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3C2E8B9A" wp14:editId="709FBE53">
                <wp:simplePos x="0" y="0"/>
                <wp:positionH relativeFrom="margin">
                  <wp:posOffset>-242570</wp:posOffset>
                </wp:positionH>
                <wp:positionV relativeFrom="paragraph">
                  <wp:posOffset>3145790</wp:posOffset>
                </wp:positionV>
                <wp:extent cx="563245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43A9" w14:textId="0AA07FEB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DE723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webová aplikace na výpočet měrné tepelné kapacity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E8B9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19.1pt;margin-top:247.7pt;width:443.5pt;height:70pt;z-index:2516633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" stroked="f">
                <v:textbox>
                  <w:txbxContent>
                    <w:p w14:paraId="782143A9" w14:textId="0AA07FEB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DE723A">
                        <w:rPr>
                          <w:rFonts w:ascii="Arial" w:hAnsi="Arial" w:cs="Arial"/>
                          <w:sz w:val="32"/>
                          <w:szCs w:val="32"/>
                        </w:rPr>
                        <w:t>webová aplikace na výpočet měrné tepelné kapacity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33E1504D" wp14:editId="65D26CC4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B4446" w14:textId="3F2629D5" w:rsidR="000F0896" w:rsidRPr="00CD18EB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Prokop Žák, Hugo Štajer, Ondřej S</w:t>
                            </w:r>
                            <w:r w:rsidR="00B8066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ů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sa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AE7317C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1.F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26225DB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9.6.2024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532B29" w14:textId="77777777" w:rsidR="00CD18EB" w:rsidRPr="00CD18EB" w:rsidRDefault="00CD18EB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504D" id="_x0000_s1027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K2EAIAAP4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" stroked="f">
                <v:textbox>
                  <w:txbxContent>
                    <w:p w14:paraId="742B4446" w14:textId="3F2629D5" w:rsidR="000F0896" w:rsidRPr="00CD18EB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Prokop Žák, Hugo Štajer, Ondřej </w:t>
                      </w:r>
                      <w:proofErr w:type="spellStart"/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B8066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ů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3AE7317C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1.F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526225DB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9.6.2024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1A532B29" w14:textId="77777777" w:rsidR="00CD18EB" w:rsidRPr="00CD18EB" w:rsidRDefault="00CD18EB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54A39064" wp14:editId="77723EE2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A36B" w14:textId="77777777"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9064" id="_x0000_s1028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" stroked="f">
                <v:textbox>
                  <w:txbxContent>
                    <w:p w14:paraId="6756A36B" w14:textId="77777777"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20115B5D" wp14:editId="54EAC90A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9A3A4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F7402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" stroked="f">
                <v:textbox style="mso-fit-shape-to-text:t">
                  <w:txbxContent>
                    <w:p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4E2F5EB2" wp14:editId="0A50B9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896">
        <w:rPr>
          <w:rFonts w:ascii="Encode Sans" w:hAnsi="Encode Sans" w:cs="Arial"/>
          <w:b/>
          <w:sz w:val="28"/>
          <w:szCs w:val="28"/>
        </w:rPr>
        <w:br w:type="page"/>
      </w:r>
    </w:p>
    <w:p w14:paraId="65563ED9" w14:textId="200B7E7B" w:rsidR="00B83B31" w:rsidRPr="00FF0B79" w:rsidRDefault="008A6EC9" w:rsidP="007E6E69">
      <w:pPr>
        <w:pStyle w:val="Nadpis1bezsl"/>
      </w:pPr>
      <w:bookmarkStart w:id="0" w:name="_Toc168854502"/>
      <w:r w:rsidRPr="00FF0B79">
        <w:lastRenderedPageBreak/>
        <w:t>Anotace</w:t>
      </w:r>
      <w:bookmarkEnd w:id="0"/>
    </w:p>
    <w:p w14:paraId="35B48C82" w14:textId="4069719E" w:rsidR="007E6E69" w:rsidRPr="00C8480F" w:rsidRDefault="00F83F54" w:rsidP="00B80665">
      <w:r>
        <w:t xml:space="preserve">Práce pojednává o dokumentaci projektu na téma </w:t>
      </w:r>
      <w:r w:rsidRPr="00F83F54">
        <w:t>webová aplikace na výpočet měrné tepelné kapacity</w:t>
      </w:r>
      <w:r>
        <w:t>.</w:t>
      </w:r>
    </w:p>
    <w:p w14:paraId="6A7F339C" w14:textId="77777777" w:rsidR="000F0896" w:rsidRDefault="007E6E69" w:rsidP="000F0896">
      <w:pPr>
        <w:rPr>
          <w:color w:val="000000"/>
        </w:rPr>
        <w:sectPr w:rsidR="000F0896" w:rsidSect="001C435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 w:code="9"/>
          <w:pgMar w:top="1418" w:right="851" w:bottom="1701" w:left="2552" w:header="709" w:footer="709" w:gutter="0"/>
          <w:pgNumType w:start="6"/>
          <w:cols w:space="708"/>
          <w:vAlign w:val="bottom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6" behindDoc="0" locked="0" layoutInCell="1" allowOverlap="1" wp14:anchorId="55DF4C8C" wp14:editId="72888C92">
                <wp:simplePos x="0" y="0"/>
                <wp:positionH relativeFrom="margin">
                  <wp:posOffset>-1016635</wp:posOffset>
                </wp:positionH>
                <wp:positionV relativeFrom="paragraph">
                  <wp:posOffset>3018790</wp:posOffset>
                </wp:positionV>
                <wp:extent cx="6742430" cy="1404620"/>
                <wp:effectExtent l="0" t="0" r="1270" b="381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832D" w14:textId="77777777" w:rsidR="007E6E69" w:rsidRPr="001E1744" w:rsidRDefault="007E6E69" w:rsidP="007E6E69">
                            <w:r w:rsidRPr="001E1744">
                              <w:t>„Prohlašuji, že jsem tuto práci vypracoval samostatně a použil(a) literárních pramenů a informací, které cituji a uvádím v seznamu použité literatury a zdrojů informací.“</w:t>
                            </w:r>
                          </w:p>
                          <w:p w14:paraId="291A4A76" w14:textId="77777777" w:rsidR="007E6E69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>„Souhlasím s využitím mé práce učiteli VOŠ a SPŠE Plzeň k výuce.“</w:t>
                            </w:r>
                          </w:p>
                          <w:p w14:paraId="70A76708" w14:textId="77777777" w:rsidR="007E6E69" w:rsidRPr="001E1744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</w:p>
                          <w:p w14:paraId="612899C3" w14:textId="77777777" w:rsidR="007E6E69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 xml:space="preserve">V Plzni dne: …..................... </w:t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>Podpis: ….....................................</w:t>
                            </w:r>
                          </w:p>
                          <w:p w14:paraId="6D9FB16B" w14:textId="77777777" w:rsidR="007E6E69" w:rsidRDefault="007E6E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4C8C" id="_x0000_s1030" type="#_x0000_t202" style="position:absolute;left:0;text-align:left;margin-left:-80.05pt;margin-top:237.7pt;width:530.9pt;height:110.6pt;z-index:2516664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" stroked="f">
                <v:textbox style="mso-fit-shape-to-text:t">
                  <w:txbxContent>
                    <w:p w14:paraId="53A9832D" w14:textId="77777777" w:rsidR="007E6E69" w:rsidRPr="001E1744" w:rsidRDefault="007E6E69" w:rsidP="007E6E69">
                      <w:r w:rsidRPr="001E1744">
                        <w:t>„Prohlašuji, že jsem tuto práci vypracoval samostatně a použil(a) literárních pramenů a informací, které cituji a uvádím v seznamu použité literatury a zdrojů informací.“</w:t>
                      </w:r>
                    </w:p>
                    <w:p w14:paraId="291A4A76" w14:textId="77777777" w:rsidR="007E6E69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>„Souhlasím s využitím mé práce učiteli VOŠ a SPŠE Plzeň k výuce.“</w:t>
                      </w:r>
                    </w:p>
                    <w:p w14:paraId="70A76708" w14:textId="77777777" w:rsidR="007E6E69" w:rsidRPr="001E1744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</w:p>
                    <w:p w14:paraId="612899C3" w14:textId="77777777" w:rsidR="007E6E69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 xml:space="preserve">V Plzni dne: …..................... </w:t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>Podpis: ….....................................</w:t>
                      </w:r>
                    </w:p>
                    <w:p w14:paraId="6D9FB16B" w14:textId="77777777" w:rsidR="007E6E69" w:rsidRDefault="007E6E69"/>
                  </w:txbxContent>
                </v:textbox>
                <w10:wrap type="square" anchorx="margin"/>
              </v:shape>
            </w:pict>
          </mc:Fallback>
        </mc:AlternateContent>
      </w:r>
      <w:r w:rsidR="000F0896">
        <w:rPr>
          <w:color w:val="000000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2F5496" w:themeColor="accent1" w:themeShade="BF"/>
          <w:spacing w:val="0"/>
          <w:kern w:val="0"/>
          <w:sz w:val="24"/>
          <w:szCs w:val="24"/>
        </w:rPr>
        <w:id w:val="8613175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2CEBE674" w14:textId="77777777" w:rsidR="00C86CAC" w:rsidRPr="00FF0B79" w:rsidRDefault="00C86CAC" w:rsidP="00303744">
          <w:pPr>
            <w:pStyle w:val="Nzev"/>
          </w:pPr>
          <w:r w:rsidRPr="00FF0B79">
            <w:t>Obsah</w:t>
          </w:r>
        </w:p>
        <w:p w14:paraId="62BE4B85" w14:textId="223E6B2C" w:rsidR="00F83F54" w:rsidRDefault="00C86CAC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54502" w:history="1">
            <w:r w:rsidR="00F83F54" w:rsidRPr="00FD59D8">
              <w:rPr>
                <w:rStyle w:val="Hypertextovodkaz"/>
              </w:rPr>
              <w:t>Anotace</w:t>
            </w:r>
            <w:r w:rsidR="00F83F54">
              <w:rPr>
                <w:webHidden/>
              </w:rPr>
              <w:tab/>
            </w:r>
            <w:r w:rsidR="00F83F54">
              <w:rPr>
                <w:webHidden/>
              </w:rPr>
              <w:fldChar w:fldCharType="begin"/>
            </w:r>
            <w:r w:rsidR="00F83F54">
              <w:rPr>
                <w:webHidden/>
              </w:rPr>
              <w:instrText xml:space="preserve"> PAGEREF _Toc168854502 \h </w:instrText>
            </w:r>
            <w:r w:rsidR="00F83F54">
              <w:rPr>
                <w:webHidden/>
              </w:rPr>
            </w:r>
            <w:r w:rsidR="00F83F54">
              <w:rPr>
                <w:webHidden/>
              </w:rPr>
              <w:fldChar w:fldCharType="separate"/>
            </w:r>
            <w:r w:rsidR="00F83F54">
              <w:rPr>
                <w:webHidden/>
              </w:rPr>
              <w:t>7</w:t>
            </w:r>
            <w:r w:rsidR="00F83F54">
              <w:rPr>
                <w:webHidden/>
              </w:rPr>
              <w:fldChar w:fldCharType="end"/>
            </w:r>
          </w:hyperlink>
        </w:p>
        <w:p w14:paraId="39642AAC" w14:textId="57F4E588" w:rsidR="00F83F54" w:rsidRDefault="00F83F54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3" w:history="1">
            <w:r w:rsidRPr="00FD59D8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_Toc168854503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C5DDE7" w14:textId="6622D44B" w:rsidR="00F83F54" w:rsidRDefault="00F83F54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4" w:history="1">
            <w:r w:rsidRPr="00FD59D8">
              <w:rPr>
                <w:rStyle w:val="Hypertextovodkaz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</w:rPr>
              <w:t>Vývojový deník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_Toc168854504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DEC375" w14:textId="40C6D4E1" w:rsidR="00F83F54" w:rsidRDefault="00F83F54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5" w:history="1">
            <w:r w:rsidRPr="00FD59D8">
              <w:rPr>
                <w:rStyle w:val="Hypertextovodkaz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</w:rPr>
              <w:t>Části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_Toc168854505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FD1F7D" w14:textId="5007A9A0" w:rsidR="00F83F54" w:rsidRDefault="00F83F54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6" w:history="1">
            <w:r w:rsidRPr="00FD59D8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  <w:noProof/>
              </w:rPr>
              <w:t>Popis funkčností aplikací.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0342" w14:textId="74358A7F" w:rsidR="00F83F54" w:rsidRDefault="00F83F54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7" w:history="1">
            <w:r w:rsidRPr="00FD59D8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  <w:noProof/>
              </w:rPr>
              <w:t>Grafický návrh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D6C4" w14:textId="41FBAC93" w:rsidR="00F83F54" w:rsidRDefault="00F83F54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8" w:history="1">
            <w:r w:rsidRPr="00FD59D8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  <w:noProof/>
              </w:rPr>
              <w:t>Rozdělení rolí (úkolů)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E43D" w14:textId="7F5B7F63" w:rsidR="00F83F54" w:rsidRDefault="00F83F54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09" w:history="1">
            <w:r w:rsidRPr="00FD59D8">
              <w:rPr>
                <w:rStyle w:val="Hypertextovodkaz"/>
                <w:noProof/>
              </w:rPr>
              <w:t>1.4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  <w:noProof/>
              </w:rPr>
              <w:t>Testování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B321" w14:textId="24F15281" w:rsidR="00F83F54" w:rsidRDefault="00F83F54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10" w:history="1">
            <w:r w:rsidRPr="00FD59D8">
              <w:rPr>
                <w:rStyle w:val="Hypertextovodkaz"/>
                <w:rFonts w:cs="Arial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D59D8">
              <w:rPr>
                <w:rStyle w:val="Hypertextovodkaz"/>
                <w:rFonts w:cs="Arial"/>
              </w:rPr>
              <w:t>Technická dokumentace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_Toc168854510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32D0F4" w14:textId="72A9FD3D" w:rsidR="00F83F54" w:rsidRDefault="00F83F54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11" w:history="1">
            <w:r w:rsidRPr="00FD59D8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_Toc168854511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8703EC" w14:textId="13856A05" w:rsidR="00F83F54" w:rsidRDefault="00F83F54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854512" w:history="1">
            <w:r w:rsidRPr="00FD59D8">
              <w:rPr>
                <w:rStyle w:val="Hypertextovodkaz"/>
              </w:rPr>
              <w:t>Zdroje použité literatury a informací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_Toc168854512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6E32E9" w14:textId="0EAE4210" w:rsidR="001140A6" w:rsidRDefault="00C86CAC" w:rsidP="00114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A3E62A" w14:textId="77777777" w:rsidR="00CC4E69" w:rsidRDefault="00CC4E69">
      <w:pPr>
        <w:pStyle w:val="Nadpis1"/>
        <w:sectPr w:rsidR="00CC4E69" w:rsidSect="0078224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</w:p>
    <w:p w14:paraId="7E986E5E" w14:textId="5388A158" w:rsidR="004E0EE6" w:rsidRDefault="00C73B9A" w:rsidP="00F055C4">
      <w:pPr>
        <w:pStyle w:val="Nadpis1bezsl"/>
      </w:pPr>
      <w:bookmarkStart w:id="1" w:name="_Toc101377156"/>
      <w:bookmarkStart w:id="2" w:name="_Toc101377353"/>
      <w:bookmarkStart w:id="3" w:name="_Toc101377463"/>
      <w:bookmarkStart w:id="4" w:name="_Toc168854503"/>
      <w:bookmarkEnd w:id="1"/>
      <w:bookmarkEnd w:id="2"/>
      <w:bookmarkEnd w:id="3"/>
      <w:r>
        <w:lastRenderedPageBreak/>
        <w:t>Úvo</w:t>
      </w:r>
      <w:r w:rsidR="00F055C4">
        <w:t>d</w:t>
      </w:r>
      <w:bookmarkEnd w:id="4"/>
    </w:p>
    <w:p w14:paraId="683C80C9" w14:textId="0D2BBE15" w:rsidR="00F055C4" w:rsidRPr="00F055C4" w:rsidRDefault="00F055C4" w:rsidP="00F055C4">
      <w:r>
        <w:t>Motivací bylo téma z fyziky měrná tepelná kapacita</w:t>
      </w:r>
    </w:p>
    <w:p w14:paraId="77E0840C" w14:textId="70BD2819" w:rsidR="004E0EE6" w:rsidRDefault="004E0EE6" w:rsidP="00F055C4">
      <w:pPr>
        <w:pStyle w:val="MujOdstavec"/>
        <w:ind w:left="720"/>
      </w:pPr>
    </w:p>
    <w:p w14:paraId="7B36AB0E" w14:textId="77777777" w:rsidR="008A5550" w:rsidRDefault="008A5550" w:rsidP="002D6EDE">
      <w:pPr>
        <w:pStyle w:val="MujOdstavec"/>
        <w:numPr>
          <w:ilvl w:val="0"/>
          <w:numId w:val="43"/>
        </w:numPr>
      </w:pPr>
      <w:r>
        <w:br w:type="page"/>
      </w:r>
    </w:p>
    <w:p w14:paraId="7B4D2B19" w14:textId="29347E7A" w:rsidR="00AF65D8" w:rsidRPr="003D1B01" w:rsidRDefault="00C73B9A" w:rsidP="00F83F54">
      <w:pPr>
        <w:pStyle w:val="Nadpis1"/>
        <w:numPr>
          <w:ilvl w:val="0"/>
          <w:numId w:val="43"/>
        </w:numPr>
      </w:pPr>
      <w:bookmarkStart w:id="5" w:name="_Toc101376430"/>
      <w:bookmarkStart w:id="6" w:name="_Toc101376502"/>
      <w:bookmarkStart w:id="7" w:name="_Toc101376574"/>
      <w:bookmarkStart w:id="8" w:name="_Toc101376708"/>
      <w:bookmarkStart w:id="9" w:name="_Toc101376925"/>
      <w:bookmarkStart w:id="10" w:name="_Toc101377036"/>
      <w:bookmarkStart w:id="11" w:name="_Toc101377158"/>
      <w:bookmarkStart w:id="12" w:name="_Toc101377494"/>
      <w:bookmarkStart w:id="13" w:name="_Toc101377354"/>
      <w:bookmarkStart w:id="14" w:name="_Toc101377464"/>
      <w:bookmarkStart w:id="15" w:name="_Toc16885450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lastRenderedPageBreak/>
        <w:t>Vývojový deník</w:t>
      </w:r>
      <w:bookmarkEnd w:id="15"/>
    </w:p>
    <w:p w14:paraId="6D76BF73" w14:textId="74D5C956" w:rsidR="00B80665" w:rsidRPr="00B80665" w:rsidRDefault="00F83F54" w:rsidP="00F83F54">
      <w:r w:rsidRPr="00F83F54">
        <w:rPr>
          <w:rFonts w:cs="Arial"/>
          <w:noProof/>
        </w:rPr>
        <w:drawing>
          <wp:anchor distT="0" distB="0" distL="114300" distR="114300" simplePos="0" relativeHeight="251667460" behindDoc="1" locked="0" layoutInCell="1" allowOverlap="1" wp14:anchorId="04445FA0" wp14:editId="410ECA15">
            <wp:simplePos x="0" y="0"/>
            <wp:positionH relativeFrom="column">
              <wp:posOffset>123190</wp:posOffset>
            </wp:positionH>
            <wp:positionV relativeFrom="paragraph">
              <wp:posOffset>11642</wp:posOffset>
            </wp:positionV>
            <wp:extent cx="3810532" cy="1276528"/>
            <wp:effectExtent l="0" t="0" r="0" b="0"/>
            <wp:wrapNone/>
            <wp:docPr id="304095350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95350" name="Obrázek 1" descr="Obsah obrázku text, snímek obrazovky, Písmo, číslo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665">
        <w:br w:type="page"/>
      </w:r>
    </w:p>
    <w:p w14:paraId="153CBFEF" w14:textId="77777777" w:rsidR="004F04CD" w:rsidRPr="005A2EDF" w:rsidRDefault="00C73B9A" w:rsidP="005A2EDF">
      <w:pPr>
        <w:pStyle w:val="Nadpis1"/>
        <w:rPr>
          <w:rStyle w:val="eop"/>
        </w:rPr>
      </w:pPr>
      <w:bookmarkStart w:id="16" w:name="_Ref101105912"/>
      <w:bookmarkStart w:id="17" w:name="_Toc168854505"/>
      <w:r w:rsidRPr="005A2EDF">
        <w:rPr>
          <w:rStyle w:val="normaltextrun"/>
        </w:rPr>
        <w:lastRenderedPageBreak/>
        <w:t>Části projektu</w:t>
      </w:r>
      <w:bookmarkEnd w:id="17"/>
      <w:r w:rsidR="00EA3C55" w:rsidRPr="005A2EDF">
        <w:rPr>
          <w:rStyle w:val="eop"/>
        </w:rPr>
        <w:t> </w:t>
      </w:r>
      <w:bookmarkEnd w:id="16"/>
    </w:p>
    <w:p w14:paraId="39C27B94" w14:textId="77777777" w:rsidR="0070337F" w:rsidRDefault="0070337F" w:rsidP="001C435F">
      <w:pPr>
        <w:pStyle w:val="Nadpis2"/>
        <w:rPr>
          <w:rStyle w:val="normaltextrun"/>
        </w:rPr>
      </w:pPr>
      <w:bookmarkStart w:id="18" w:name="_Toc168854506"/>
      <w:r w:rsidRPr="00AF4C70">
        <w:rPr>
          <w:rStyle w:val="normaltextrun"/>
        </w:rPr>
        <w:t>Popis funkčností aplikací.</w:t>
      </w:r>
      <w:bookmarkEnd w:id="18"/>
    </w:p>
    <w:p w14:paraId="53B1B7CE" w14:textId="77777777" w:rsidR="00F83F54" w:rsidRDefault="00F83F54" w:rsidP="00B80665">
      <w:pPr>
        <w:ind w:left="709"/>
      </w:pPr>
      <w:r>
        <w:t>Aplikace je rozvržena na 3 srtránky</w:t>
      </w:r>
    </w:p>
    <w:p w14:paraId="65AA6770" w14:textId="77777777" w:rsidR="00391927" w:rsidRDefault="00F83F54" w:rsidP="00F83F54">
      <w:pPr>
        <w:pStyle w:val="Odstavecseseznamem"/>
        <w:numPr>
          <w:ilvl w:val="0"/>
          <w:numId w:val="52"/>
        </w:numPr>
      </w:pPr>
      <w:r>
        <w:t xml:space="preserve">Stránka </w:t>
      </w:r>
      <w:r w:rsidR="00391927">
        <w:t>pojednává obecně o měrné tepelné kapacitě</w:t>
      </w:r>
    </w:p>
    <w:p w14:paraId="5E4A39B7" w14:textId="30671CFA" w:rsidR="00F055C4" w:rsidRDefault="00391927" w:rsidP="00F83F54">
      <w:pPr>
        <w:pStyle w:val="Odstavecseseznamem"/>
        <w:numPr>
          <w:ilvl w:val="0"/>
          <w:numId w:val="52"/>
        </w:numPr>
      </w:pPr>
      <w:r>
        <w:t xml:space="preserve">Stránka </w:t>
      </w:r>
      <w:r w:rsidR="00F055C4">
        <w:t>funguje tak, že se po uživateli vyžádá aby zadal jeden z těchto 3 materiálů – voda, hliník, železo, dále uživatel zadá hmotnost materiálu v k</w:t>
      </w:r>
      <w:r w:rsidR="00B80665">
        <w:t>ilogramech</w:t>
      </w:r>
      <w:r w:rsidR="00F055C4">
        <w:t xml:space="preserve"> a poslední zadá změnu teploty v</w:t>
      </w:r>
      <w:r w:rsidR="00B80665">
        <w:t> stupních celsia. Uživatel dále klinkne na tlačítko: spočítat energii a aplikace vypočítá kolik energie je třeba k ohřevu materiálu o určité teplotě a vykreslí se jednoduchý graf</w:t>
      </w:r>
    </w:p>
    <w:p w14:paraId="790DCFA4" w14:textId="1230682C" w:rsidR="00391927" w:rsidRPr="008A6C74" w:rsidRDefault="00391927" w:rsidP="00F83F54">
      <w:pPr>
        <w:pStyle w:val="Odstavecseseznamem"/>
        <w:numPr>
          <w:ilvl w:val="0"/>
          <w:numId w:val="52"/>
        </w:numPr>
      </w:pPr>
      <w:r>
        <w:t>Stránka obsahuje 3 obrázky mezi kterými si může uživatel překlikávat</w:t>
      </w:r>
    </w:p>
    <w:p w14:paraId="5EA83BA0" w14:textId="77777777" w:rsidR="0070337F" w:rsidRDefault="0070337F" w:rsidP="00AF4C70">
      <w:pPr>
        <w:pStyle w:val="Nadpis2"/>
        <w:rPr>
          <w:rStyle w:val="normaltextrun"/>
        </w:rPr>
      </w:pPr>
      <w:bookmarkStart w:id="19" w:name="_Toc168854507"/>
      <w:r w:rsidRPr="00AF4C70">
        <w:rPr>
          <w:rStyle w:val="normaltextrun"/>
        </w:rPr>
        <w:t xml:space="preserve">Grafický návrh </w:t>
      </w:r>
      <w:r w:rsidR="00177CF7" w:rsidRPr="00AF4C70">
        <w:rPr>
          <w:rStyle w:val="normaltextrun"/>
        </w:rPr>
        <w:t>aplikace</w:t>
      </w:r>
      <w:bookmarkEnd w:id="19"/>
      <w:r w:rsidR="00177CF7" w:rsidRPr="00AF4C70">
        <w:rPr>
          <w:rStyle w:val="normaltextrun"/>
        </w:rPr>
        <w:t xml:space="preserve"> </w:t>
      </w:r>
    </w:p>
    <w:p w14:paraId="77044582" w14:textId="77777777" w:rsidR="00252EDF" w:rsidRPr="00252EDF" w:rsidRDefault="00252EDF" w:rsidP="00B80665">
      <w:pPr>
        <w:ind w:firstLine="709"/>
      </w:pPr>
      <w:r>
        <w:t>Návrh byl vytvořen v aplikaci malování</w:t>
      </w:r>
    </w:p>
    <w:p w14:paraId="5C408C17" w14:textId="77777777" w:rsidR="0070337F" w:rsidRDefault="001C435F" w:rsidP="00AF4C70">
      <w:pPr>
        <w:pStyle w:val="Nadpis2"/>
        <w:rPr>
          <w:rStyle w:val="normaltextrun"/>
        </w:rPr>
      </w:pPr>
      <w:bookmarkStart w:id="20" w:name="_Toc168854508"/>
      <w:r>
        <w:rPr>
          <w:rStyle w:val="normaltextrun"/>
        </w:rPr>
        <w:t>Rozdělení rolí (úkolů)</w:t>
      </w:r>
      <w:bookmarkEnd w:id="20"/>
    </w:p>
    <w:p w14:paraId="334B2965" w14:textId="77777777" w:rsidR="00252EDF" w:rsidRDefault="00252EDF" w:rsidP="00252EDF">
      <w:pPr>
        <w:pStyle w:val="Odstavecseseznamem"/>
        <w:numPr>
          <w:ilvl w:val="0"/>
          <w:numId w:val="49"/>
        </w:numPr>
      </w:pPr>
      <w:r>
        <w:t>Odnřej Sůsa: HTML</w:t>
      </w:r>
    </w:p>
    <w:p w14:paraId="657FD5C4" w14:textId="77777777" w:rsidR="00252EDF" w:rsidRDefault="00252EDF" w:rsidP="00252EDF">
      <w:pPr>
        <w:pStyle w:val="Odstavecseseznamem"/>
        <w:numPr>
          <w:ilvl w:val="0"/>
          <w:numId w:val="49"/>
        </w:numPr>
      </w:pPr>
      <w:r>
        <w:t>Prokop Žák: CSS</w:t>
      </w:r>
    </w:p>
    <w:p w14:paraId="7438A461" w14:textId="77777777" w:rsidR="00252EDF" w:rsidRPr="00252EDF" w:rsidRDefault="00252EDF" w:rsidP="00252EDF">
      <w:pPr>
        <w:pStyle w:val="Odstavecseseznamem"/>
        <w:numPr>
          <w:ilvl w:val="0"/>
          <w:numId w:val="49"/>
        </w:numPr>
      </w:pPr>
      <w:r>
        <w:t>Hugo Štajer: Javascript</w:t>
      </w:r>
    </w:p>
    <w:p w14:paraId="3C0717D2" w14:textId="77777777" w:rsidR="0070337F" w:rsidRDefault="0070337F" w:rsidP="00AF4C70">
      <w:pPr>
        <w:pStyle w:val="Nadpis2"/>
        <w:rPr>
          <w:rStyle w:val="normaltextrun"/>
        </w:rPr>
      </w:pPr>
      <w:bookmarkStart w:id="21" w:name="_Toc168854509"/>
      <w:r w:rsidRPr="00AF4C70">
        <w:rPr>
          <w:rStyle w:val="normaltextrun"/>
        </w:rPr>
        <w:t>Testování aplikace</w:t>
      </w:r>
      <w:bookmarkEnd w:id="21"/>
    </w:p>
    <w:p w14:paraId="1EE80C82" w14:textId="5D7CA4CA" w:rsidR="00B80665" w:rsidRPr="00B80665" w:rsidRDefault="00B80665" w:rsidP="00B80665">
      <w:pPr>
        <w:ind w:left="709"/>
      </w:pPr>
      <w:r>
        <w:t>Aplikaci jsme zkoušeli průběžně při práci</w:t>
      </w:r>
    </w:p>
    <w:p w14:paraId="15D511CD" w14:textId="77777777" w:rsidR="00AF430A" w:rsidRDefault="00AF430A">
      <w:r>
        <w:br w:type="page"/>
      </w:r>
    </w:p>
    <w:p w14:paraId="2A1897C0" w14:textId="77777777" w:rsidR="7E03FCB8" w:rsidRDefault="00AF430A" w:rsidP="00CC4E69">
      <w:pPr>
        <w:pStyle w:val="Nadpis1"/>
        <w:rPr>
          <w:rStyle w:val="normaltextrun"/>
          <w:rFonts w:cs="Arial"/>
        </w:rPr>
      </w:pPr>
      <w:bookmarkStart w:id="22" w:name="_Toc168854510"/>
      <w:r>
        <w:rPr>
          <w:rStyle w:val="normaltextrun"/>
          <w:rFonts w:cs="Arial"/>
        </w:rPr>
        <w:lastRenderedPageBreak/>
        <w:t>Technická dokumentace</w:t>
      </w:r>
      <w:bookmarkEnd w:id="22"/>
    </w:p>
    <w:p w14:paraId="03F66C6C" w14:textId="7C1DD911" w:rsidR="00674823" w:rsidRPr="00222BD3" w:rsidRDefault="00B80665" w:rsidP="00B80665">
      <w:pPr>
        <w:pStyle w:val="MujOdstavec"/>
        <w:ind w:left="720"/>
      </w:pPr>
      <w:r>
        <w:t>V kódu jsme použili třídy</w:t>
      </w:r>
    </w:p>
    <w:p w14:paraId="1FAA0D1B" w14:textId="77777777" w:rsidR="00AF430A" w:rsidRDefault="00AF430A">
      <w:r>
        <w:br w:type="page"/>
      </w:r>
    </w:p>
    <w:p w14:paraId="59C57C2E" w14:textId="77777777" w:rsidR="004D0BF2" w:rsidRPr="00677CC2" w:rsidRDefault="004D0BF2" w:rsidP="00677CC2">
      <w:pPr>
        <w:pStyle w:val="Nadpis1bezsl"/>
        <w:rPr>
          <w:rStyle w:val="normaltextrun"/>
        </w:rPr>
      </w:pPr>
      <w:bookmarkStart w:id="23" w:name="_Toc168854511"/>
      <w:r w:rsidRPr="00677CC2">
        <w:rPr>
          <w:rStyle w:val="normaltextrun"/>
        </w:rPr>
        <w:lastRenderedPageBreak/>
        <w:t>Závěr</w:t>
      </w:r>
      <w:bookmarkStart w:id="24" w:name="_Toc101377506"/>
      <w:bookmarkEnd w:id="23"/>
      <w:bookmarkEnd w:id="24"/>
    </w:p>
    <w:p w14:paraId="0BFB1F69" w14:textId="77777777" w:rsidR="00AF430A" w:rsidRDefault="00AF430A">
      <w:r>
        <w:br w:type="page"/>
      </w:r>
    </w:p>
    <w:p w14:paraId="3BF0B279" w14:textId="77777777" w:rsidR="00AF430A" w:rsidRPr="00AF430A" w:rsidRDefault="00AF430A" w:rsidP="00AF430A"/>
    <w:p w14:paraId="1BFB8FB2" w14:textId="77777777" w:rsidR="007D0914" w:rsidRPr="00577AF3" w:rsidRDefault="002769A9" w:rsidP="00F96473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bookmarkStart w:id="25" w:name="_Toc101376616"/>
      <w:bookmarkStart w:id="26" w:name="_Toc101376750"/>
      <w:bookmarkStart w:id="27" w:name="_Toc101376967"/>
      <w:bookmarkStart w:id="28" w:name="_Toc101377078"/>
      <w:bookmarkStart w:id="29" w:name="_Toc101377200"/>
      <w:bookmarkStart w:id="30" w:name="_Toc101377536"/>
      <w:bookmarkStart w:id="31" w:name="_Toc101377396"/>
      <w:bookmarkStart w:id="32" w:name="_Toc101377507"/>
      <w:bookmarkStart w:id="33" w:name="_Toc101376617"/>
      <w:bookmarkStart w:id="34" w:name="_Toc101376751"/>
      <w:bookmarkStart w:id="35" w:name="_Toc101376968"/>
      <w:bookmarkStart w:id="36" w:name="_Toc101377079"/>
      <w:bookmarkStart w:id="37" w:name="_Toc101377201"/>
      <w:bookmarkStart w:id="38" w:name="_Toc101377537"/>
      <w:bookmarkStart w:id="39" w:name="_Toc101377397"/>
      <w:bookmarkStart w:id="40" w:name="_Toc101377508"/>
      <w:bookmarkStart w:id="41" w:name="_Toc101376618"/>
      <w:bookmarkStart w:id="42" w:name="_Toc101376752"/>
      <w:bookmarkStart w:id="43" w:name="_Toc101376969"/>
      <w:bookmarkStart w:id="44" w:name="_Toc101377080"/>
      <w:bookmarkStart w:id="45" w:name="_Toc101377202"/>
      <w:bookmarkStart w:id="46" w:name="_Toc101377538"/>
      <w:bookmarkStart w:id="47" w:name="_Toc101377398"/>
      <w:bookmarkStart w:id="48" w:name="_Toc101377509"/>
      <w:bookmarkStart w:id="49" w:name="_Toc101376619"/>
      <w:bookmarkStart w:id="50" w:name="_Toc101376753"/>
      <w:bookmarkStart w:id="51" w:name="_Toc101376970"/>
      <w:bookmarkStart w:id="52" w:name="_Toc101377081"/>
      <w:bookmarkStart w:id="53" w:name="_Toc101377203"/>
      <w:bookmarkStart w:id="54" w:name="_Toc101377539"/>
      <w:bookmarkStart w:id="55" w:name="_Toc101377399"/>
      <w:bookmarkStart w:id="56" w:name="_Toc101377510"/>
      <w:bookmarkStart w:id="57" w:name="_Toc101376620"/>
      <w:bookmarkStart w:id="58" w:name="_Toc101376754"/>
      <w:bookmarkStart w:id="59" w:name="_Toc101376971"/>
      <w:bookmarkStart w:id="60" w:name="_Toc101377082"/>
      <w:bookmarkStart w:id="61" w:name="_Toc101377204"/>
      <w:bookmarkStart w:id="62" w:name="_Toc101377540"/>
      <w:bookmarkStart w:id="63" w:name="_Toc101377400"/>
      <w:bookmarkStart w:id="64" w:name="_Toc101377511"/>
      <w:bookmarkStart w:id="65" w:name="_Toc101376621"/>
      <w:bookmarkStart w:id="66" w:name="_Toc101376755"/>
      <w:bookmarkStart w:id="67" w:name="_Toc101376972"/>
      <w:bookmarkStart w:id="68" w:name="_Toc101377083"/>
      <w:bookmarkStart w:id="69" w:name="_Toc101377205"/>
      <w:bookmarkStart w:id="70" w:name="_Toc101377541"/>
      <w:bookmarkStart w:id="71" w:name="_Toc101377401"/>
      <w:bookmarkStart w:id="72" w:name="_Toc101377512"/>
      <w:bookmarkStart w:id="73" w:name="_Toc101376622"/>
      <w:bookmarkStart w:id="74" w:name="_Toc101376756"/>
      <w:bookmarkStart w:id="75" w:name="_Toc101376973"/>
      <w:bookmarkStart w:id="76" w:name="_Toc101377084"/>
      <w:bookmarkStart w:id="77" w:name="_Toc101377206"/>
      <w:bookmarkStart w:id="78" w:name="_Toc101377542"/>
      <w:bookmarkStart w:id="79" w:name="_Toc101377402"/>
      <w:bookmarkStart w:id="80" w:name="_Toc101377513"/>
      <w:bookmarkStart w:id="81" w:name="_Toc101376623"/>
      <w:bookmarkStart w:id="82" w:name="_Toc101376757"/>
      <w:bookmarkStart w:id="83" w:name="_Toc101376974"/>
      <w:bookmarkStart w:id="84" w:name="_Toc101377085"/>
      <w:bookmarkStart w:id="85" w:name="_Toc101377207"/>
      <w:bookmarkStart w:id="86" w:name="_Toc101377543"/>
      <w:bookmarkStart w:id="87" w:name="_Toc101377403"/>
      <w:bookmarkStart w:id="88" w:name="_Toc101377514"/>
      <w:bookmarkStart w:id="89" w:name="_Toc101376624"/>
      <w:bookmarkStart w:id="90" w:name="_Toc101376758"/>
      <w:bookmarkStart w:id="91" w:name="_Toc101376975"/>
      <w:bookmarkStart w:id="92" w:name="_Toc101377086"/>
      <w:bookmarkStart w:id="93" w:name="_Toc101377208"/>
      <w:bookmarkStart w:id="94" w:name="_Toc101377544"/>
      <w:bookmarkStart w:id="95" w:name="_Toc101377404"/>
      <w:bookmarkStart w:id="96" w:name="_Toc101377515"/>
      <w:bookmarkStart w:id="97" w:name="_Toc101376625"/>
      <w:bookmarkStart w:id="98" w:name="_Toc101376759"/>
      <w:bookmarkStart w:id="99" w:name="_Toc101376976"/>
      <w:bookmarkStart w:id="100" w:name="_Toc101377087"/>
      <w:bookmarkStart w:id="101" w:name="_Toc101377209"/>
      <w:bookmarkStart w:id="102" w:name="_Toc101377545"/>
      <w:bookmarkStart w:id="103" w:name="_Toc101377405"/>
      <w:bookmarkStart w:id="104" w:name="_Toc101377516"/>
      <w:bookmarkStart w:id="105" w:name="_Toc101376626"/>
      <w:bookmarkStart w:id="106" w:name="_Toc101376760"/>
      <w:bookmarkStart w:id="107" w:name="_Toc101376977"/>
      <w:bookmarkStart w:id="108" w:name="_Toc101377088"/>
      <w:bookmarkStart w:id="109" w:name="_Toc101377210"/>
      <w:bookmarkStart w:id="110" w:name="_Toc101377546"/>
      <w:bookmarkStart w:id="111" w:name="_Toc101377406"/>
      <w:bookmarkStart w:id="112" w:name="_Toc101377517"/>
      <w:bookmarkStart w:id="113" w:name="_Toc101376627"/>
      <w:bookmarkStart w:id="114" w:name="_Toc101376761"/>
      <w:bookmarkStart w:id="115" w:name="_Toc101376978"/>
      <w:bookmarkStart w:id="116" w:name="_Toc101377089"/>
      <w:bookmarkStart w:id="117" w:name="_Toc101377211"/>
      <w:bookmarkStart w:id="118" w:name="_Toc101377547"/>
      <w:bookmarkStart w:id="119" w:name="_Toc101377407"/>
      <w:bookmarkStart w:id="120" w:name="_Toc101377518"/>
      <w:bookmarkStart w:id="121" w:name="_Toc101376628"/>
      <w:bookmarkStart w:id="122" w:name="_Toc101376762"/>
      <w:bookmarkStart w:id="123" w:name="_Toc101376979"/>
      <w:bookmarkStart w:id="124" w:name="_Toc101377090"/>
      <w:bookmarkStart w:id="125" w:name="_Toc101377212"/>
      <w:bookmarkStart w:id="126" w:name="_Toc101377548"/>
      <w:bookmarkStart w:id="127" w:name="_Toc101377408"/>
      <w:bookmarkStart w:id="128" w:name="_Toc101377519"/>
      <w:bookmarkStart w:id="129" w:name="_Toc101376630"/>
      <w:bookmarkStart w:id="130" w:name="_Toc101376764"/>
      <w:bookmarkStart w:id="131" w:name="_Toc101376981"/>
      <w:bookmarkStart w:id="132" w:name="_Toc101377092"/>
      <w:bookmarkStart w:id="133" w:name="_Toc101377214"/>
      <w:bookmarkStart w:id="134" w:name="_Toc101377550"/>
      <w:bookmarkStart w:id="135" w:name="_Toc101377410"/>
      <w:bookmarkStart w:id="136" w:name="_Toc101377521"/>
      <w:bookmarkStart w:id="137" w:name="_Toc101377522"/>
      <w:bookmarkStart w:id="138" w:name="_Toc16885451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t>Zdroje použité literatury a informací</w:t>
      </w:r>
      <w:bookmarkEnd w:id="138"/>
    </w:p>
    <w:p w14:paraId="1CC45AEF" w14:textId="77777777" w:rsidR="00177CF7" w:rsidRPr="007E6E69" w:rsidRDefault="00000000" w:rsidP="00252EDF">
      <w:pPr>
        <w:rPr>
          <w:rFonts w:cstheme="minorHAnsi"/>
          <w:color w:val="0563C1" w:themeColor="hyperlink"/>
          <w:sz w:val="22"/>
          <w:szCs w:val="22"/>
          <w:u w:val="single"/>
          <w:shd w:val="clear" w:color="auto" w:fill="FFFFFF"/>
        </w:rPr>
      </w:pPr>
      <w:hyperlink r:id="rId24" w:history="1">
        <w:r w:rsidR="00252EDF" w:rsidRPr="00641E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https://www.w3schoo</w:t>
        </w:r>
        <w:r w:rsidR="00252EDF" w:rsidRPr="00641E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l</w:t>
        </w:r>
        <w:r w:rsidR="00252EDF" w:rsidRPr="00641E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s.com/</w:t>
        </w:r>
      </w:hyperlink>
    </w:p>
    <w:sectPr w:rsidR="00177CF7" w:rsidRPr="007E6E69" w:rsidSect="00C13079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3ACFB" w14:textId="77777777" w:rsidR="00105D6B" w:rsidRDefault="00105D6B" w:rsidP="00860288">
      <w:r>
        <w:separator/>
      </w:r>
    </w:p>
  </w:endnote>
  <w:endnote w:type="continuationSeparator" w:id="0">
    <w:p w14:paraId="7F71BBAC" w14:textId="77777777" w:rsidR="00105D6B" w:rsidRDefault="00105D6B" w:rsidP="00860288">
      <w:r>
        <w:continuationSeparator/>
      </w:r>
    </w:p>
  </w:endnote>
  <w:endnote w:type="continuationNotice" w:id="1">
    <w:p w14:paraId="47C4FE32" w14:textId="77777777" w:rsidR="00105D6B" w:rsidRDefault="00105D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0845B" w14:textId="77777777" w:rsidR="000F0896" w:rsidRDefault="000F0896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CE26056" w14:textId="77777777" w:rsidR="000F0896" w:rsidRDefault="000F0896" w:rsidP="006D682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995B3" w14:textId="77777777" w:rsidR="000F0896" w:rsidRDefault="000F0896">
    <w:pPr>
      <w:pStyle w:val="Zpa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6540" w14:textId="77777777" w:rsidR="00231C78" w:rsidRDefault="00231C7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77D2A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F29AEFD" w14:textId="77777777" w:rsidR="008A5550" w:rsidRDefault="008A5550" w:rsidP="006D6825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9E93F" w14:textId="77777777" w:rsidR="008A5550" w:rsidRPr="00CD18EB" w:rsidRDefault="008A5550" w:rsidP="00CD18EB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070868"/>
      <w:docPartObj>
        <w:docPartGallery w:val="Page Numbers (Bottom of Page)"/>
        <w:docPartUnique/>
      </w:docPartObj>
    </w:sdtPr>
    <w:sdtContent>
      <w:p w14:paraId="052D88BE" w14:textId="77777777" w:rsidR="008A5550" w:rsidRPr="002C4B97" w:rsidRDefault="008A5550" w:rsidP="00CD18E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4C33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DC1E6" w14:textId="77777777" w:rsidR="00105D6B" w:rsidRDefault="00105D6B" w:rsidP="00860288">
      <w:r>
        <w:separator/>
      </w:r>
    </w:p>
  </w:footnote>
  <w:footnote w:type="continuationSeparator" w:id="0">
    <w:p w14:paraId="1C52E514" w14:textId="77777777" w:rsidR="00105D6B" w:rsidRDefault="00105D6B" w:rsidP="00860288">
      <w:r>
        <w:continuationSeparator/>
      </w:r>
    </w:p>
  </w:footnote>
  <w:footnote w:type="continuationNotice" w:id="1">
    <w:p w14:paraId="13CB0F85" w14:textId="77777777" w:rsidR="00105D6B" w:rsidRDefault="00105D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63173" w14:textId="77777777" w:rsidR="00231C78" w:rsidRDefault="00231C7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0E4A7" w14:textId="77777777" w:rsidR="00231C78" w:rsidRDefault="00231C7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B81D1" w14:textId="77777777" w:rsidR="000F0896" w:rsidRDefault="000F0896">
    <w:pPr>
      <w:pStyle w:val="Zhlav"/>
      <w:jc w:val="right"/>
    </w:pPr>
  </w:p>
  <w:p w14:paraId="6B3FEFD0" w14:textId="77777777" w:rsidR="000F0896" w:rsidRDefault="000F0896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096BB" w14:textId="77777777" w:rsidR="00231C78" w:rsidRDefault="00231C78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A0752" w14:textId="77777777" w:rsidR="00231C78" w:rsidRDefault="00231C78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75382" w14:textId="77777777" w:rsidR="008A5550" w:rsidRDefault="008A5550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5424F" w14:textId="77777777" w:rsidR="00231C78" w:rsidRDefault="00231C78">
    <w:pPr>
      <w:pStyle w:val="Zhlav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0A53E" w14:textId="77777777" w:rsidR="00231C78" w:rsidRDefault="00231C78">
    <w:pPr>
      <w:pStyle w:val="Zhlav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E5224" w14:textId="77777777" w:rsidR="00231C78" w:rsidRDefault="00231C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4C3A1A"/>
    <w:multiLevelType w:val="hybridMultilevel"/>
    <w:tmpl w:val="76E258A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449DF"/>
    <w:multiLevelType w:val="hybridMultilevel"/>
    <w:tmpl w:val="1E863D68"/>
    <w:lvl w:ilvl="0" w:tplc="25382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2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281FFF"/>
    <w:multiLevelType w:val="hybridMultilevel"/>
    <w:tmpl w:val="86F0493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75C47"/>
    <w:multiLevelType w:val="hybridMultilevel"/>
    <w:tmpl w:val="CB8647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4534">
    <w:abstractNumId w:val="23"/>
  </w:num>
  <w:num w:numId="2" w16cid:durableId="2094812706">
    <w:abstractNumId w:val="17"/>
  </w:num>
  <w:num w:numId="3" w16cid:durableId="976254081">
    <w:abstractNumId w:val="24"/>
  </w:num>
  <w:num w:numId="4" w16cid:durableId="960112250">
    <w:abstractNumId w:val="35"/>
  </w:num>
  <w:num w:numId="5" w16cid:durableId="2046127707">
    <w:abstractNumId w:val="27"/>
  </w:num>
  <w:num w:numId="6" w16cid:durableId="21638552">
    <w:abstractNumId w:val="9"/>
  </w:num>
  <w:num w:numId="7" w16cid:durableId="1531647766">
    <w:abstractNumId w:val="48"/>
  </w:num>
  <w:num w:numId="8" w16cid:durableId="1471365180">
    <w:abstractNumId w:val="13"/>
  </w:num>
  <w:num w:numId="9" w16cid:durableId="1667593125">
    <w:abstractNumId w:val="6"/>
  </w:num>
  <w:num w:numId="10" w16cid:durableId="718358031">
    <w:abstractNumId w:val="16"/>
  </w:num>
  <w:num w:numId="11" w16cid:durableId="583686953">
    <w:abstractNumId w:val="36"/>
  </w:num>
  <w:num w:numId="12" w16cid:durableId="1904557828">
    <w:abstractNumId w:val="25"/>
  </w:num>
  <w:num w:numId="13" w16cid:durableId="1388381695">
    <w:abstractNumId w:val="4"/>
  </w:num>
  <w:num w:numId="14" w16cid:durableId="1422871802">
    <w:abstractNumId w:val="15"/>
  </w:num>
  <w:num w:numId="15" w16cid:durableId="269633319">
    <w:abstractNumId w:val="10"/>
  </w:num>
  <w:num w:numId="16" w16cid:durableId="1194418778">
    <w:abstractNumId w:val="32"/>
  </w:num>
  <w:num w:numId="17" w16cid:durableId="477847932">
    <w:abstractNumId w:val="0"/>
  </w:num>
  <w:num w:numId="18" w16cid:durableId="2053798664">
    <w:abstractNumId w:val="43"/>
  </w:num>
  <w:num w:numId="19" w16cid:durableId="881284437">
    <w:abstractNumId w:val="21"/>
  </w:num>
  <w:num w:numId="20" w16cid:durableId="2080979467">
    <w:abstractNumId w:val="8"/>
  </w:num>
  <w:num w:numId="21" w16cid:durableId="227302184">
    <w:abstractNumId w:val="41"/>
  </w:num>
  <w:num w:numId="22" w16cid:durableId="715474042">
    <w:abstractNumId w:val="18"/>
  </w:num>
  <w:num w:numId="23" w16cid:durableId="1754744281">
    <w:abstractNumId w:val="37"/>
  </w:num>
  <w:num w:numId="24" w16cid:durableId="1368487107">
    <w:abstractNumId w:val="31"/>
  </w:num>
  <w:num w:numId="25" w16cid:durableId="2092198746">
    <w:abstractNumId w:val="39"/>
  </w:num>
  <w:num w:numId="26" w16cid:durableId="508569465">
    <w:abstractNumId w:val="45"/>
  </w:num>
  <w:num w:numId="27" w16cid:durableId="1842040136">
    <w:abstractNumId w:val="22"/>
  </w:num>
  <w:num w:numId="28" w16cid:durableId="1842700634">
    <w:abstractNumId w:val="40"/>
  </w:num>
  <w:num w:numId="29" w16cid:durableId="1877311111">
    <w:abstractNumId w:val="34"/>
  </w:num>
  <w:num w:numId="30" w16cid:durableId="665861863">
    <w:abstractNumId w:val="7"/>
  </w:num>
  <w:num w:numId="31" w16cid:durableId="930508836">
    <w:abstractNumId w:val="47"/>
  </w:num>
  <w:num w:numId="32" w16cid:durableId="1519080635">
    <w:abstractNumId w:val="20"/>
  </w:num>
  <w:num w:numId="33" w16cid:durableId="1116562817">
    <w:abstractNumId w:val="12"/>
  </w:num>
  <w:num w:numId="34" w16cid:durableId="429156567">
    <w:abstractNumId w:val="1"/>
  </w:num>
  <w:num w:numId="35" w16cid:durableId="1292635478">
    <w:abstractNumId w:val="30"/>
  </w:num>
  <w:num w:numId="36" w16cid:durableId="1281303905">
    <w:abstractNumId w:val="26"/>
  </w:num>
  <w:num w:numId="37" w16cid:durableId="45838179">
    <w:abstractNumId w:val="44"/>
  </w:num>
  <w:num w:numId="38" w16cid:durableId="2017267282">
    <w:abstractNumId w:val="42"/>
  </w:num>
  <w:num w:numId="39" w16cid:durableId="1586457594">
    <w:abstractNumId w:val="23"/>
    <w:lvlOverride w:ilvl="0">
      <w:startOverride w:val="9"/>
    </w:lvlOverride>
    <w:lvlOverride w:ilvl="1">
      <w:startOverride w:val="2"/>
    </w:lvlOverride>
  </w:num>
  <w:num w:numId="40" w16cid:durableId="1342312926">
    <w:abstractNumId w:val="5"/>
  </w:num>
  <w:num w:numId="41" w16cid:durableId="1202520627">
    <w:abstractNumId w:val="11"/>
  </w:num>
  <w:num w:numId="42" w16cid:durableId="1226447798">
    <w:abstractNumId w:val="50"/>
  </w:num>
  <w:num w:numId="43" w16cid:durableId="1785659421">
    <w:abstractNumId w:val="29"/>
  </w:num>
  <w:num w:numId="44" w16cid:durableId="1475223366">
    <w:abstractNumId w:val="28"/>
  </w:num>
  <w:num w:numId="45" w16cid:durableId="712846995">
    <w:abstractNumId w:val="2"/>
  </w:num>
  <w:num w:numId="46" w16cid:durableId="1864391936">
    <w:abstractNumId w:val="38"/>
  </w:num>
  <w:num w:numId="47" w16cid:durableId="2140801304">
    <w:abstractNumId w:val="49"/>
  </w:num>
  <w:num w:numId="48" w16cid:durableId="2034307471">
    <w:abstractNumId w:val="14"/>
  </w:num>
  <w:num w:numId="49" w16cid:durableId="1792628451">
    <w:abstractNumId w:val="33"/>
  </w:num>
  <w:num w:numId="50" w16cid:durableId="743143355">
    <w:abstractNumId w:val="3"/>
  </w:num>
  <w:num w:numId="51" w16cid:durableId="2117285984">
    <w:abstractNumId w:val="46"/>
  </w:num>
  <w:num w:numId="52" w16cid:durableId="105319050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6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5D6B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2EDF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9A9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55D7"/>
    <w:rsid w:val="00345F28"/>
    <w:rsid w:val="00346B31"/>
    <w:rsid w:val="00346D26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1927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5E18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4E6D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1541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1E93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89D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E69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C74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5F66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665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6C7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0AF4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23A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B43"/>
    <w:rsid w:val="00E94C35"/>
    <w:rsid w:val="00E9555B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FFB"/>
    <w:rsid w:val="00F00211"/>
    <w:rsid w:val="00F01139"/>
    <w:rsid w:val="00F02C67"/>
    <w:rsid w:val="00F0345A"/>
    <w:rsid w:val="00F0376F"/>
    <w:rsid w:val="00F055C4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3F54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4996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093B9"/>
  <w15:docId w15:val="{E41FF98D-0E3F-4A53-840F-6F7E144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ind w:left="794" w:hanging="794"/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w3schools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wnloads\PROJEKT_vzorova_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Props1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3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413AFD-8552-46C7-B05B-085CD347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</Template>
  <TotalTime>14</TotalTime>
  <Pages>9</Pages>
  <Words>307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Žák Prokop</cp:lastModifiedBy>
  <cp:revision>3</cp:revision>
  <dcterms:created xsi:type="dcterms:W3CDTF">2024-06-06T17:25:00Z</dcterms:created>
  <dcterms:modified xsi:type="dcterms:W3CDTF">2024-06-09T17:49:00Z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