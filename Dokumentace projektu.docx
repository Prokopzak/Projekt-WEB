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6.xml" ContentType="application/vnd.openxmlformats-officedocument.wordprocessingml.footer+xml"/>
  <Override PartName="/word/header9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B2904A" w14:textId="0ED89ECA" w:rsidR="000F0896" w:rsidRDefault="00DE723A" w:rsidP="000F0896">
      <w:pPr>
        <w:rPr>
          <w:rFonts w:ascii="Encode Sans" w:hAnsi="Encode Sans" w:cs="Arial"/>
          <w:b/>
          <w:sz w:val="28"/>
          <w:szCs w:val="28"/>
        </w:rPr>
      </w:pPr>
      <w:r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4" behindDoc="0" locked="0" layoutInCell="1" allowOverlap="1" wp14:anchorId="3C2E8B9A" wp14:editId="709FBE53">
                <wp:simplePos x="0" y="0"/>
                <wp:positionH relativeFrom="margin">
                  <wp:posOffset>-242570</wp:posOffset>
                </wp:positionH>
                <wp:positionV relativeFrom="paragraph">
                  <wp:posOffset>3145790</wp:posOffset>
                </wp:positionV>
                <wp:extent cx="5632450" cy="889000"/>
                <wp:effectExtent l="0" t="0" r="6350" b="6350"/>
                <wp:wrapSquare wrapText="bothSides"/>
                <wp:docPr id="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245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2143A9" w14:textId="0AA07FEB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E228B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Téma: </w:t>
                            </w:r>
                            <w:r w:rsidR="00DE723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webová aplikace na výpočet měrné tepelné kapacity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2E8B9A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-19.1pt;margin-top:247.7pt;width:443.5pt;height:70pt;z-index:2516633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" stroked="f">
                <v:textbox>
                  <w:txbxContent>
                    <w:p w14:paraId="782143A9" w14:textId="0AA07FEB"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E228B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Téma: </w:t>
                      </w:r>
                      <w:r w:rsidR="00DE723A">
                        <w:rPr>
                          <w:rFonts w:ascii="Arial" w:hAnsi="Arial" w:cs="Arial"/>
                          <w:sz w:val="32"/>
                          <w:szCs w:val="32"/>
                        </w:rPr>
                        <w:t>webová aplikace na výpočet měrné tepelné kapacity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8" behindDoc="0" locked="0" layoutInCell="1" allowOverlap="1" wp14:anchorId="33E1504D" wp14:editId="65D26CC4">
                <wp:simplePos x="0" y="0"/>
                <wp:positionH relativeFrom="margin">
                  <wp:posOffset>20053</wp:posOffset>
                </wp:positionH>
                <wp:positionV relativeFrom="paragraph">
                  <wp:posOffset>6798578</wp:posOffset>
                </wp:positionV>
                <wp:extent cx="5384800" cy="1876425"/>
                <wp:effectExtent l="0" t="0" r="6350" b="9525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B4446" w14:textId="3F2629D5" w:rsidR="000F0896" w:rsidRPr="00CD18EB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Autor práce: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Prokop Žák, Hugo Štajer, Ondřej </w:t>
                            </w:r>
                            <w:proofErr w:type="spellStart"/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</w:t>
                            </w:r>
                            <w:r w:rsidR="00B8066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ů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sa</w:t>
                            </w:r>
                            <w:proofErr w:type="spellEnd"/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3AE7317C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Třída: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1.F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526225DB" w14:textId="77777777" w:rsidR="000F0896" w:rsidRPr="007E6E69" w:rsidRDefault="000F0896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Dne:</w:t>
                            </w:r>
                            <w:r w:rsidR="00C40AF4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9.6.2024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1A532B29" w14:textId="77777777" w:rsidR="00CD18EB" w:rsidRPr="00CD18EB" w:rsidRDefault="00CD18EB" w:rsidP="007E6E69">
                            <w:pPr>
                              <w:tabs>
                                <w:tab w:val="left" w:pos="2268"/>
                              </w:tabs>
                              <w:spacing w:line="276" w:lineRule="auto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D18EB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Hodnocení:</w:t>
                            </w:r>
                            <w:r w:rsidR="007E6E6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E1504D" id="_x0000_s1027" type="#_x0000_t202" style="position:absolute;left:0;text-align:left;margin-left:1.6pt;margin-top:535.3pt;width:424pt;height:147.75pt;z-index:2516643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" stroked="f">
                <v:textbox>
                  <w:txbxContent>
                    <w:p w14:paraId="742B4446" w14:textId="3F2629D5" w:rsidR="000F0896" w:rsidRPr="00CD18EB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Autor práce: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Prokop Žák, Hugo Štajer, Ondřej </w:t>
                      </w:r>
                      <w:proofErr w:type="spellStart"/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</w:t>
                      </w:r>
                      <w:r w:rsidR="00B8066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ů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sa</w:t>
                      </w:r>
                      <w:proofErr w:type="spellEnd"/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3AE7317C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Třída: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1.F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526225DB" w14:textId="77777777" w:rsidR="000F0896" w:rsidRPr="007E6E69" w:rsidRDefault="000F0896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Dne:</w:t>
                      </w:r>
                      <w:r w:rsidR="00C40AF4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9.6.2024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  <w:p w14:paraId="1A532B29" w14:textId="77777777" w:rsidR="00CD18EB" w:rsidRPr="00CD18EB" w:rsidRDefault="00CD18EB" w:rsidP="007E6E69">
                      <w:pPr>
                        <w:tabs>
                          <w:tab w:val="left" w:pos="2268"/>
                        </w:tabs>
                        <w:spacing w:line="276" w:lineRule="auto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D18EB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Hodnocení:</w:t>
                      </w:r>
                      <w:r w:rsidR="007E6E6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2340" behindDoc="0" locked="0" layoutInCell="1" allowOverlap="1" wp14:anchorId="54A39064" wp14:editId="77723EE2">
                <wp:simplePos x="0" y="0"/>
                <wp:positionH relativeFrom="margin">
                  <wp:align>left</wp:align>
                </wp:positionH>
                <wp:positionV relativeFrom="paragraph">
                  <wp:posOffset>2392045</wp:posOffset>
                </wp:positionV>
                <wp:extent cx="5384800" cy="584200"/>
                <wp:effectExtent l="0" t="0" r="6350" b="6350"/>
                <wp:wrapSquare wrapText="bothSides"/>
                <wp:docPr id="3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4800" cy="584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A36B" w14:textId="77777777" w:rsidR="000F0896" w:rsidRPr="00D47E14" w:rsidRDefault="001C435F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Týmový projekt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39064" id="_x0000_s1028" type="#_x0000_t202" style="position:absolute;left:0;text-align:left;margin-left:0;margin-top:188.35pt;width:424pt;height:46pt;z-index:2516623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" stroked="f">
                <v:textbox>
                  <w:txbxContent>
                    <w:p w14:paraId="6756A36B" w14:textId="77777777" w:rsidR="000F0896" w:rsidRPr="00D47E14" w:rsidRDefault="001C435F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Týmový projekt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D47E14">
        <w:rPr>
          <w:rFonts w:ascii="Encode Sans" w:hAnsi="Encode Sans" w:cs="Arial"/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0292" behindDoc="0" locked="0" layoutInCell="1" allowOverlap="1" wp14:anchorId="20115B5D" wp14:editId="54EAC90A">
                <wp:simplePos x="0" y="0"/>
                <wp:positionH relativeFrom="margin">
                  <wp:posOffset>779145</wp:posOffset>
                </wp:positionH>
                <wp:positionV relativeFrom="paragraph">
                  <wp:posOffset>0</wp:posOffset>
                </wp:positionV>
                <wp:extent cx="4622800" cy="1404620"/>
                <wp:effectExtent l="0" t="0" r="6350" b="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2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9A3A4" w14:textId="77777777" w:rsidR="000F0896" w:rsidRPr="00D47E14" w:rsidRDefault="000F0896" w:rsidP="000F089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Vyšší odborná škola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a Střední průmyslová škola elektrotechnická</w:t>
                            </w:r>
                            <w:r w:rsidRPr="00177CF7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br/>
                              <w:t>Plzeň, Koterovská 85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0F7402" id="_x0000_s1029" type="#_x0000_t202" style="position:absolute;left:0;text-align:left;margin-left:61.35pt;margin-top:0;width:364pt;height:110.6pt;z-index:25166029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" stroked="f">
                <v:textbox style="mso-fit-shape-to-text:t">
                  <w:txbxContent>
                    <w:p w:rsidR="000F0896" w:rsidRPr="00D47E14" w:rsidRDefault="000F0896" w:rsidP="000F0896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Vyšší odborná škola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a Střední průmyslová škola elektrotechnická</w:t>
                      </w:r>
                      <w:r w:rsidRPr="00177CF7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br/>
                        <w:t>Plzeň, Koterovská 85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F0896" w:rsidRPr="00177CF7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1316" behindDoc="1" locked="0" layoutInCell="1" allowOverlap="1" wp14:anchorId="4E2F5EB2" wp14:editId="0A50B93F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028700" cy="1028700"/>
            <wp:effectExtent l="0" t="0" r="0" b="0"/>
            <wp:wrapTight wrapText="bothSides">
              <wp:wrapPolygon edited="0">
                <wp:start x="7200" y="0"/>
                <wp:lineTo x="4400" y="1600"/>
                <wp:lineTo x="0" y="5600"/>
                <wp:lineTo x="0" y="13200"/>
                <wp:lineTo x="2400" y="19600"/>
                <wp:lineTo x="2400" y="20000"/>
                <wp:lineTo x="7200" y="21200"/>
                <wp:lineTo x="14000" y="21200"/>
                <wp:lineTo x="14400" y="21200"/>
                <wp:lineTo x="18000" y="19600"/>
                <wp:lineTo x="21200" y="14400"/>
                <wp:lineTo x="21200" y="7200"/>
                <wp:lineTo x="10000" y="6800"/>
                <wp:lineTo x="18400" y="4400"/>
                <wp:lineTo x="19200" y="1600"/>
                <wp:lineTo x="14000" y="0"/>
                <wp:lineTo x="720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ázek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F0896">
        <w:rPr>
          <w:rFonts w:ascii="Encode Sans" w:hAnsi="Encode Sans" w:cs="Arial"/>
          <w:b/>
          <w:sz w:val="28"/>
          <w:szCs w:val="28"/>
        </w:rPr>
        <w:br w:type="page"/>
      </w:r>
    </w:p>
    <w:p w14:paraId="65563ED9" w14:textId="77777777" w:rsidR="00B83B31" w:rsidRPr="00FF0B79" w:rsidRDefault="008A6EC9" w:rsidP="007E6E69">
      <w:pPr>
        <w:pStyle w:val="Nadpis1bezsl"/>
      </w:pPr>
      <w:bookmarkStart w:id="0" w:name="_Toc168594213"/>
      <w:r w:rsidRPr="00FF0B79">
        <w:lastRenderedPageBreak/>
        <w:t>Anotace</w:t>
      </w:r>
      <w:bookmarkEnd w:id="0"/>
    </w:p>
    <w:p w14:paraId="38B5EE1D" w14:textId="77777777" w:rsidR="00C8480F" w:rsidRPr="00C8480F" w:rsidRDefault="00C8480F" w:rsidP="00B80665">
      <w:pPr>
        <w:pStyle w:val="Nzev2"/>
      </w:pPr>
      <w:r w:rsidRPr="00C8480F">
        <w:t>Účel anotace</w:t>
      </w:r>
    </w:p>
    <w:p w14:paraId="367C9BDD" w14:textId="77777777" w:rsidR="00C8480F" w:rsidRPr="00C8480F" w:rsidRDefault="00C8480F" w:rsidP="00B80665">
      <w:r w:rsidRPr="05E42EB2">
        <w:t xml:space="preserve">Hlavním účelem anotace je vytvořit vhodný text nebo také shrnutí, které bude sloužit pro snadné vyhledání v odborných katalozích či databázích. Ideální je tedy vložit do anotace vhodná klíčová slova, i když to není nutně podmínkou. </w:t>
      </w:r>
    </w:p>
    <w:p w14:paraId="65743224" w14:textId="77777777" w:rsidR="00C8480F" w:rsidRPr="00C8480F" w:rsidRDefault="00C8480F" w:rsidP="00B80665">
      <w:pPr>
        <w:pStyle w:val="Nzev2"/>
      </w:pPr>
      <w:r w:rsidRPr="00C8480F">
        <w:t>Čeho se u anotací vyvarovat</w:t>
      </w:r>
    </w:p>
    <w:p w14:paraId="35B48C82" w14:textId="77777777" w:rsidR="007E6E69" w:rsidRPr="00C8480F" w:rsidRDefault="00C8480F" w:rsidP="00B80665">
      <w:r w:rsidRPr="00C8480F">
        <w:t xml:space="preserve">Do anotací rozhodně nepatří obrázky, tabulky, grafy, citace nebo obsáhlejší text složený z více odstavců. Text by měl být jasný a stručný, </w:t>
      </w:r>
      <w:r w:rsidRPr="00B80665">
        <w:rPr>
          <w:b/>
        </w:rPr>
        <w:t>jednoduše a výstižně popisující obsah celé navazující práce</w:t>
      </w:r>
      <w:r w:rsidRPr="00C8480F">
        <w:t>. Nikdy by se neměl</w:t>
      </w:r>
      <w:r w:rsidR="009D03A2">
        <w:t>,</w:t>
      </w:r>
      <w:r w:rsidRPr="00C8480F">
        <w:t xml:space="preserve"> byť jen krátký text anotace</w:t>
      </w:r>
      <w:r w:rsidR="009D03A2">
        <w:t>,</w:t>
      </w:r>
      <w:r w:rsidRPr="00C8480F">
        <w:t xml:space="preserve"> rozdělovat do několika odstavců.</w:t>
      </w:r>
    </w:p>
    <w:p w14:paraId="6A7F339C" w14:textId="77777777" w:rsidR="000F0896" w:rsidRDefault="007E6E69" w:rsidP="000F0896">
      <w:pPr>
        <w:rPr>
          <w:color w:val="000000"/>
        </w:rPr>
        <w:sectPr w:rsidR="000F0896" w:rsidSect="001C435F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1900" w:h="16840" w:code="9"/>
          <w:pgMar w:top="1418" w:right="851" w:bottom="1701" w:left="2552" w:header="709" w:footer="709" w:gutter="0"/>
          <w:pgNumType w:start="6"/>
          <w:cols w:space="708"/>
          <w:vAlign w:val="bottom"/>
          <w:docGrid w:linePitch="360"/>
        </w:sect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6" behindDoc="0" locked="0" layoutInCell="1" allowOverlap="1" wp14:anchorId="55DF4C8C" wp14:editId="72888C92">
                <wp:simplePos x="0" y="0"/>
                <wp:positionH relativeFrom="margin">
                  <wp:posOffset>-1016635</wp:posOffset>
                </wp:positionH>
                <wp:positionV relativeFrom="paragraph">
                  <wp:posOffset>3018790</wp:posOffset>
                </wp:positionV>
                <wp:extent cx="6742430" cy="1404620"/>
                <wp:effectExtent l="0" t="0" r="1270" b="381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424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A9832D" w14:textId="77777777" w:rsidR="007E6E69" w:rsidRPr="001E1744" w:rsidRDefault="007E6E69" w:rsidP="007E6E69">
                            <w:r w:rsidRPr="001E1744">
                              <w:t>„Prohlašuji, že jsem tuto práci vypracoval samostatně a použil(a) literárních pramenů a informací, které cituji a uvádím v seznamu použité literatury a zdrojů informací.“</w:t>
                            </w:r>
                          </w:p>
                          <w:p w14:paraId="291A4A76" w14:textId="77777777"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>„Souhlasím s využitím mé práce učiteli VOŠ a SPŠE Plzeň k výuce.“</w:t>
                            </w:r>
                          </w:p>
                          <w:p w14:paraId="70A76708" w14:textId="77777777" w:rsidR="007E6E69" w:rsidRPr="001E1744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</w:p>
                          <w:p w14:paraId="612899C3" w14:textId="77777777" w:rsidR="007E6E69" w:rsidRDefault="007E6E69" w:rsidP="007E6E69">
                            <w:pPr>
                              <w:pStyle w:val="Normlnweb"/>
                              <w:rPr>
                                <w:color w:val="000000"/>
                              </w:rPr>
                            </w:pPr>
                            <w:r w:rsidRPr="001E1744">
                              <w:rPr>
                                <w:color w:val="000000"/>
                              </w:rPr>
                              <w:t xml:space="preserve">V Plzni dne: …..................... </w:t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 w:rsidRPr="001E1744">
                              <w:rPr>
                                <w:color w:val="000000"/>
                              </w:rPr>
                              <w:t>Podpis: ….....................................</w:t>
                            </w:r>
                          </w:p>
                          <w:p w14:paraId="6D9FB16B" w14:textId="77777777" w:rsidR="007E6E69" w:rsidRDefault="007E6E69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4C8C" id="_x0000_s1030" type="#_x0000_t202" style="position:absolute;left:0;text-align:left;margin-left:-80.05pt;margin-top:237.7pt;width:530.9pt;height:110.6pt;z-index:2516664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" stroked="f">
                <v:textbox style="mso-fit-shape-to-text:t">
                  <w:txbxContent>
                    <w:p w14:paraId="53A9832D" w14:textId="77777777" w:rsidR="007E6E69" w:rsidRPr="001E1744" w:rsidRDefault="007E6E69" w:rsidP="007E6E69">
                      <w:r w:rsidRPr="001E1744">
                        <w:t>„Prohlašuji, že jsem tuto práci vypracoval samostatně a použil(a) literárních pramenů a informací, které cituji a uvádím v seznamu použité literatury a zdrojů informací.“</w:t>
                      </w:r>
                    </w:p>
                    <w:p w14:paraId="291A4A76" w14:textId="77777777"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>„Souhlasím s využitím mé práce učiteli VOŠ a SPŠE Plzeň k výuce.“</w:t>
                      </w:r>
                    </w:p>
                    <w:p w14:paraId="70A76708" w14:textId="77777777" w:rsidR="007E6E69" w:rsidRPr="001E1744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</w:p>
                    <w:p w14:paraId="612899C3" w14:textId="77777777" w:rsidR="007E6E69" w:rsidRDefault="007E6E69" w:rsidP="007E6E69">
                      <w:pPr>
                        <w:pStyle w:val="Normlnweb"/>
                        <w:rPr>
                          <w:color w:val="000000"/>
                        </w:rPr>
                      </w:pPr>
                      <w:r w:rsidRPr="001E1744">
                        <w:rPr>
                          <w:color w:val="000000"/>
                        </w:rPr>
                        <w:t xml:space="preserve">V Plzni dne: …..................... </w:t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ab/>
                      </w:r>
                      <w:r>
                        <w:rPr>
                          <w:color w:val="000000"/>
                        </w:rPr>
                        <w:tab/>
                      </w:r>
                      <w:r w:rsidRPr="001E1744">
                        <w:rPr>
                          <w:color w:val="000000"/>
                        </w:rPr>
                        <w:t>Podpis: ….....................................</w:t>
                      </w:r>
                    </w:p>
                    <w:p w14:paraId="6D9FB16B" w14:textId="77777777" w:rsidR="007E6E69" w:rsidRDefault="007E6E69"/>
                  </w:txbxContent>
                </v:textbox>
                <w10:wrap type="square" anchorx="margin"/>
              </v:shape>
            </w:pict>
          </mc:Fallback>
        </mc:AlternateContent>
      </w:r>
      <w:r w:rsidR="000F0896">
        <w:rPr>
          <w:color w:val="000000"/>
        </w:rPr>
        <w:br w:type="page"/>
      </w:r>
    </w:p>
    <w:sdt>
      <w:sdtPr>
        <w:rPr>
          <w:rFonts w:ascii="Times New Roman" w:eastAsiaTheme="minorHAnsi" w:hAnsi="Times New Roman" w:cstheme="minorBidi"/>
          <w:b/>
          <w:bCs/>
          <w:color w:val="2F5496" w:themeColor="accent1" w:themeShade="BF"/>
          <w:spacing w:val="0"/>
          <w:kern w:val="0"/>
          <w:sz w:val="24"/>
          <w:szCs w:val="24"/>
        </w:rPr>
        <w:id w:val="86131751"/>
        <w:docPartObj>
          <w:docPartGallery w:val="Table of Contents"/>
          <w:docPartUnique/>
        </w:docPartObj>
      </w:sdtPr>
      <w:sdtEndPr>
        <w:rPr>
          <w:b w:val="0"/>
          <w:bCs w:val="0"/>
          <w:color w:val="auto"/>
        </w:rPr>
      </w:sdtEndPr>
      <w:sdtContent>
        <w:p w14:paraId="2CEBE674" w14:textId="77777777" w:rsidR="00C86CAC" w:rsidRPr="00FF0B79" w:rsidRDefault="00C86CAC" w:rsidP="00303744">
          <w:pPr>
            <w:pStyle w:val="Nzev"/>
          </w:pPr>
          <w:r w:rsidRPr="00FF0B79">
            <w:t>Obsah</w:t>
          </w:r>
        </w:p>
        <w:p w14:paraId="1415C910" w14:textId="6E28CB19" w:rsidR="00B80665" w:rsidRDefault="00C86CAC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8594213" w:history="1">
            <w:r w:rsidR="00B80665" w:rsidRPr="00FA103B">
              <w:rPr>
                <w:rStyle w:val="Hypertextovodkaz"/>
              </w:rPr>
              <w:t>Anotace</w:t>
            </w:r>
            <w:r w:rsidR="00B80665">
              <w:rPr>
                <w:webHidden/>
              </w:rPr>
              <w:tab/>
            </w:r>
            <w:r w:rsidR="00B80665">
              <w:rPr>
                <w:webHidden/>
              </w:rPr>
              <w:fldChar w:fldCharType="begin"/>
            </w:r>
            <w:r w:rsidR="00B80665">
              <w:rPr>
                <w:webHidden/>
              </w:rPr>
              <w:instrText xml:space="preserve"> PAGEREF _Toc168594213 \h </w:instrText>
            </w:r>
            <w:r w:rsidR="00B80665">
              <w:rPr>
                <w:webHidden/>
              </w:rPr>
            </w:r>
            <w:r w:rsidR="00B80665">
              <w:rPr>
                <w:webHidden/>
              </w:rPr>
              <w:fldChar w:fldCharType="separate"/>
            </w:r>
            <w:r w:rsidR="00B80665">
              <w:rPr>
                <w:webHidden/>
              </w:rPr>
              <w:t>7</w:t>
            </w:r>
            <w:r w:rsidR="00B80665">
              <w:rPr>
                <w:webHidden/>
              </w:rPr>
              <w:fldChar w:fldCharType="end"/>
            </w:r>
          </w:hyperlink>
        </w:p>
        <w:p w14:paraId="22CF2316" w14:textId="7FCDEF0A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4" w:history="1">
            <w:r w:rsidRPr="00FA103B">
              <w:rPr>
                <w:rStyle w:val="Hypertextovodkaz"/>
              </w:rPr>
              <w:t>Úvod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7F81C646" w14:textId="444B9A12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5" w:history="1">
            <w:r w:rsidRPr="00FA103B">
              <w:rPr>
                <w:rStyle w:val="Hypertextovodkaz"/>
              </w:rPr>
              <w:t>1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</w:rPr>
              <w:t>Vývojový deník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30A06FFB" w14:textId="7CFC9990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6" w:history="1">
            <w:r w:rsidRPr="00FA103B">
              <w:rPr>
                <w:rStyle w:val="Hypertextovodkaz"/>
              </w:rPr>
              <w:t>2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</w:rPr>
              <w:t>Uživatelská příručka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F4B01A" w14:textId="05B647DD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7" w:history="1">
            <w:r w:rsidRPr="00FA103B">
              <w:rPr>
                <w:rStyle w:val="Hypertextovodkaz"/>
              </w:rPr>
              <w:t>3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</w:rPr>
              <w:t>Části projektu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7148699" w14:textId="18997E45" w:rsidR="00B80665" w:rsidRDefault="00B80665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8" w:history="1">
            <w:r w:rsidRPr="00FA103B">
              <w:rPr>
                <w:rStyle w:val="Hypertextovodkaz"/>
                <w:noProof/>
              </w:rPr>
              <w:t>3.1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  <w:noProof/>
              </w:rPr>
              <w:t>Popis funkčností aplikací.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C7B6B" w14:textId="10C39E77" w:rsidR="00B80665" w:rsidRDefault="00B80665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19" w:history="1">
            <w:r w:rsidRPr="00FA103B">
              <w:rPr>
                <w:rStyle w:val="Hypertextovodkaz"/>
                <w:noProof/>
              </w:rPr>
              <w:t>3.2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  <w:noProof/>
              </w:rPr>
              <w:t>Grafický návrh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7778F" w14:textId="4480B020" w:rsidR="00B80665" w:rsidRDefault="00B80665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20" w:history="1">
            <w:r w:rsidRPr="00FA103B">
              <w:rPr>
                <w:rStyle w:val="Hypertextovodkaz"/>
                <w:noProof/>
              </w:rPr>
              <w:t>3.3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  <w:noProof/>
              </w:rPr>
              <w:t>Rozdělení rolí (úkolů)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_Toc168594220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291EC" w14:textId="66BBAFBC" w:rsidR="00B80665" w:rsidRDefault="00B80665">
          <w:pPr>
            <w:pStyle w:val="Obsah2"/>
            <w:tabs>
              <w:tab w:val="left" w:pos="960"/>
              <w:tab w:val="right" w:leader="dot" w:pos="8487"/>
            </w:tabs>
            <w:rPr>
              <w:rFonts w:asciiTheme="minorHAnsi" w:eastAsiaTheme="minorEastAsia" w:hAnsiTheme="minorHAnsi"/>
              <w:smallCaps w:val="0"/>
              <w:noProof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21" w:history="1">
            <w:r w:rsidRPr="00FA103B">
              <w:rPr>
                <w:rStyle w:val="Hypertextovodkaz"/>
                <w:noProof/>
              </w:rPr>
              <w:t>3.4</w:t>
            </w:r>
            <w:r>
              <w:rPr>
                <w:rFonts w:asciiTheme="minorHAnsi" w:eastAsiaTheme="minorEastAsia" w:hAnsiTheme="minorHAnsi"/>
                <w:smallCaps w:val="0"/>
                <w:noProof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  <w:noProof/>
              </w:rPr>
              <w:t>Testování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_Toc168594221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4F6EE" w14:textId="515D7E82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22" w:history="1">
            <w:r w:rsidRPr="00FA103B">
              <w:rPr>
                <w:rStyle w:val="Hypertextovodkaz"/>
                <w:rFonts w:cs="Arial"/>
              </w:rPr>
              <w:t>4</w:t>
            </w:r>
            <w:r>
              <w:rPr>
                <w:rFonts w:asciiTheme="minorHAnsi" w:eastAsiaTheme="minorEastAsia" w:hAnsiTheme="minorHAnsi"/>
                <w:b w:val="0"/>
                <w:bCs w:val="0"/>
                <w:caps w:val="0"/>
                <w:kern w:val="2"/>
                <w:sz w:val="24"/>
                <w:szCs w:val="24"/>
                <w:lang w:eastAsia="cs-CZ"/>
                <w14:ligatures w14:val="standardContextual"/>
              </w:rPr>
              <w:tab/>
            </w:r>
            <w:r w:rsidRPr="00FA103B">
              <w:rPr>
                <w:rStyle w:val="Hypertextovodkaz"/>
                <w:rFonts w:cs="Arial"/>
              </w:rPr>
              <w:t>Technická dokumentace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7F1ED64" w14:textId="0B553BE5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23" w:history="1">
            <w:r w:rsidRPr="00FA103B">
              <w:rPr>
                <w:rStyle w:val="Hypertextovodkaz"/>
              </w:rPr>
              <w:t>Závěr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372CE294" w14:textId="0740905E" w:rsidR="00B80665" w:rsidRDefault="00B80665">
          <w:pPr>
            <w:pStyle w:val="Obsah1"/>
            <w:rPr>
              <w:rFonts w:asciiTheme="minorHAnsi" w:eastAsiaTheme="minorEastAsia" w:hAnsiTheme="minorHAnsi"/>
              <w:b w:val="0"/>
              <w:bCs w:val="0"/>
              <w:caps w:val="0"/>
              <w:kern w:val="2"/>
              <w:sz w:val="24"/>
              <w:szCs w:val="24"/>
              <w:lang w:eastAsia="cs-CZ"/>
              <w14:ligatures w14:val="standardContextual"/>
            </w:rPr>
          </w:pPr>
          <w:hyperlink w:anchor="_Toc168594224" w:history="1">
            <w:r w:rsidRPr="00FA103B">
              <w:rPr>
                <w:rStyle w:val="Hypertextovodkaz"/>
              </w:rPr>
              <w:t>Zdroje použité literatury a informací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_Toc168594224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14:paraId="356E32E9" w14:textId="4FFD2C05" w:rsidR="001140A6" w:rsidRDefault="00C86CAC" w:rsidP="001140A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5FA3E62A" w14:textId="77777777" w:rsidR="00CC4E69" w:rsidRDefault="00CC4E69">
      <w:pPr>
        <w:pStyle w:val="Nadpis1"/>
        <w:sectPr w:rsidR="00CC4E69" w:rsidSect="00782240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pgSz w:w="11900" w:h="16840"/>
          <w:pgMar w:top="1418" w:right="851" w:bottom="1701" w:left="2552" w:header="709" w:footer="709" w:gutter="0"/>
          <w:pgNumType w:start="6"/>
          <w:cols w:space="708"/>
          <w:docGrid w:linePitch="360"/>
        </w:sectPr>
      </w:pPr>
    </w:p>
    <w:p w14:paraId="7E986E5E" w14:textId="5388A158" w:rsidR="004E0EE6" w:rsidRDefault="00C73B9A" w:rsidP="00F055C4">
      <w:pPr>
        <w:pStyle w:val="Nadpis1bezsl"/>
      </w:pPr>
      <w:bookmarkStart w:id="1" w:name="_Toc101377156"/>
      <w:bookmarkStart w:id="2" w:name="_Toc101377353"/>
      <w:bookmarkStart w:id="3" w:name="_Toc101377463"/>
      <w:bookmarkStart w:id="4" w:name="_Toc168594214"/>
      <w:bookmarkEnd w:id="1"/>
      <w:bookmarkEnd w:id="2"/>
      <w:bookmarkEnd w:id="3"/>
      <w:r>
        <w:lastRenderedPageBreak/>
        <w:t>Úvo</w:t>
      </w:r>
      <w:r w:rsidR="00F055C4">
        <w:t>d</w:t>
      </w:r>
      <w:bookmarkEnd w:id="4"/>
    </w:p>
    <w:p w14:paraId="683C80C9" w14:textId="0D2BBE15" w:rsidR="00F055C4" w:rsidRPr="00F055C4" w:rsidRDefault="00F055C4" w:rsidP="00F055C4">
      <w:r>
        <w:t>Motivací bylo téma z fyziky měrná tepelná kapacita</w:t>
      </w:r>
    </w:p>
    <w:p w14:paraId="77E0840C" w14:textId="70BD2819" w:rsidR="004E0EE6" w:rsidRDefault="004E0EE6" w:rsidP="00F055C4">
      <w:pPr>
        <w:pStyle w:val="MujOdstavec"/>
        <w:ind w:left="720"/>
      </w:pPr>
    </w:p>
    <w:p w14:paraId="7B36AB0E" w14:textId="77777777" w:rsidR="008A5550" w:rsidRDefault="008A5550" w:rsidP="002D6EDE">
      <w:pPr>
        <w:pStyle w:val="MujOdstavec"/>
        <w:numPr>
          <w:ilvl w:val="0"/>
          <w:numId w:val="43"/>
        </w:numPr>
      </w:pPr>
      <w:r>
        <w:br w:type="page"/>
      </w:r>
    </w:p>
    <w:p w14:paraId="7B4D2B19" w14:textId="70133059" w:rsidR="00AF65D8" w:rsidRPr="003D1B01" w:rsidRDefault="00F055C4" w:rsidP="00047185">
      <w:pPr>
        <w:pStyle w:val="Nadpis1"/>
      </w:pPr>
      <w:bookmarkStart w:id="5" w:name="_Toc101376430"/>
      <w:bookmarkStart w:id="6" w:name="_Toc101376502"/>
      <w:bookmarkStart w:id="7" w:name="_Toc101376574"/>
      <w:bookmarkStart w:id="8" w:name="_Toc101376708"/>
      <w:bookmarkStart w:id="9" w:name="_Toc101376925"/>
      <w:bookmarkStart w:id="10" w:name="_Toc101377036"/>
      <w:bookmarkStart w:id="11" w:name="_Toc101377158"/>
      <w:bookmarkStart w:id="12" w:name="_Toc101377494"/>
      <w:bookmarkStart w:id="13" w:name="_Toc101377354"/>
      <w:bookmarkStart w:id="14" w:name="_Toc101377464"/>
      <w:bookmarkStart w:id="15" w:name="_Toc168594215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r w:rsidRPr="00F055C4">
        <w:rPr>
          <w:rFonts w:cs="Arial"/>
        </w:rPr>
        <w:lastRenderedPageBreak/>
        <w:drawing>
          <wp:anchor distT="0" distB="0" distL="114300" distR="114300" simplePos="0" relativeHeight="251667460" behindDoc="1" locked="0" layoutInCell="1" allowOverlap="1" wp14:anchorId="6F7D9F78" wp14:editId="69514B7D">
            <wp:simplePos x="0" y="0"/>
            <wp:positionH relativeFrom="column">
              <wp:posOffset>322580</wp:posOffset>
            </wp:positionH>
            <wp:positionV relativeFrom="paragraph">
              <wp:posOffset>410210</wp:posOffset>
            </wp:positionV>
            <wp:extent cx="3762900" cy="1381318"/>
            <wp:effectExtent l="0" t="0" r="0" b="9525"/>
            <wp:wrapTight wrapText="bothSides">
              <wp:wrapPolygon edited="0">
                <wp:start x="0" y="0"/>
                <wp:lineTo x="0" y="21451"/>
                <wp:lineTo x="21436" y="21451"/>
                <wp:lineTo x="21436" y="0"/>
                <wp:lineTo x="0" y="0"/>
              </wp:wrapPolygon>
            </wp:wrapTight>
            <wp:docPr id="138142381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23812" name="Obrázek 1" descr="Obsah obrázku text, snímek obrazovky, Písmo&#10;&#10;Popis byl vytvořen automaticky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3B9A">
        <w:t>Vývojový deník</w:t>
      </w:r>
      <w:bookmarkEnd w:id="15"/>
    </w:p>
    <w:p w14:paraId="48D4742A" w14:textId="71EEC547" w:rsidR="002C0043" w:rsidRPr="00DC7244" w:rsidRDefault="002C0043" w:rsidP="00F96473">
      <w:pPr>
        <w:rPr>
          <w:rStyle w:val="eop"/>
        </w:rPr>
      </w:pPr>
      <w:r>
        <w:br w:type="page"/>
      </w:r>
    </w:p>
    <w:p w14:paraId="19794B1F" w14:textId="77777777" w:rsidR="004F04CD" w:rsidRDefault="00C73B9A" w:rsidP="005A2EDF">
      <w:pPr>
        <w:pStyle w:val="Nadpis1"/>
        <w:rPr>
          <w:rStyle w:val="normaltextrun"/>
        </w:rPr>
      </w:pPr>
      <w:bookmarkStart w:id="16" w:name="_Toc168594216"/>
      <w:r w:rsidRPr="005A2EDF">
        <w:rPr>
          <w:rStyle w:val="normaltextrun"/>
        </w:rPr>
        <w:lastRenderedPageBreak/>
        <w:t>Uživatelská příručka</w:t>
      </w:r>
      <w:bookmarkEnd w:id="16"/>
    </w:p>
    <w:p w14:paraId="6D76BF73" w14:textId="66F33A13" w:rsidR="00B80665" w:rsidRPr="00B80665" w:rsidRDefault="00B80665" w:rsidP="00B80665">
      <w:pPr>
        <w:spacing w:after="0"/>
        <w:jc w:val="left"/>
      </w:pPr>
      <w:r>
        <w:br w:type="page"/>
      </w:r>
    </w:p>
    <w:p w14:paraId="153CBFEF" w14:textId="77777777" w:rsidR="004F04CD" w:rsidRPr="005A2EDF" w:rsidRDefault="00C73B9A" w:rsidP="005A2EDF">
      <w:pPr>
        <w:pStyle w:val="Nadpis1"/>
        <w:rPr>
          <w:rStyle w:val="eop"/>
        </w:rPr>
      </w:pPr>
      <w:bookmarkStart w:id="17" w:name="_Ref101105912"/>
      <w:bookmarkStart w:id="18" w:name="_Toc168594217"/>
      <w:r w:rsidRPr="005A2EDF">
        <w:rPr>
          <w:rStyle w:val="normaltextrun"/>
        </w:rPr>
        <w:lastRenderedPageBreak/>
        <w:t>Části projektu</w:t>
      </w:r>
      <w:bookmarkEnd w:id="18"/>
      <w:r w:rsidR="00EA3C55" w:rsidRPr="005A2EDF">
        <w:rPr>
          <w:rStyle w:val="eop"/>
        </w:rPr>
        <w:t> </w:t>
      </w:r>
      <w:bookmarkEnd w:id="17"/>
    </w:p>
    <w:p w14:paraId="39C27B94" w14:textId="77777777" w:rsidR="0070337F" w:rsidRDefault="0070337F" w:rsidP="001C435F">
      <w:pPr>
        <w:pStyle w:val="Nadpis2"/>
        <w:rPr>
          <w:rStyle w:val="normaltextrun"/>
        </w:rPr>
      </w:pPr>
      <w:bookmarkStart w:id="19" w:name="_Toc168594218"/>
      <w:r w:rsidRPr="00AF4C70">
        <w:rPr>
          <w:rStyle w:val="normaltextrun"/>
        </w:rPr>
        <w:t>Popis funkčností aplikací.</w:t>
      </w:r>
      <w:bookmarkEnd w:id="19"/>
    </w:p>
    <w:p w14:paraId="5E4A39B7" w14:textId="29EFB4D7" w:rsidR="00F055C4" w:rsidRPr="008A6C74" w:rsidRDefault="00F055C4" w:rsidP="00B80665">
      <w:pPr>
        <w:ind w:left="709"/>
      </w:pPr>
      <w:r>
        <w:t>Aplikace funguje tak, že se po uživateli vyžádá aby zadal jeden z těchto 3 materiálů – voda, hliník, železo, dále uživatel zadá hmotnost materiálu v k</w:t>
      </w:r>
      <w:r w:rsidR="00B80665">
        <w:t>ilogramech</w:t>
      </w:r>
      <w:r>
        <w:t xml:space="preserve"> a poslední zadá změnu teploty v</w:t>
      </w:r>
      <w:r w:rsidR="00B80665">
        <w:t> stupních celsia. Uživatel dále klinkne na tlačítko: spočítat energii a aplikace vypočítá kolik energie je třeba k ohřevu materiálu o určité teplotě a vykreslí se jednoduchý graf</w:t>
      </w:r>
    </w:p>
    <w:p w14:paraId="5EA83BA0" w14:textId="77777777" w:rsidR="0070337F" w:rsidRDefault="0070337F" w:rsidP="00AF4C70">
      <w:pPr>
        <w:pStyle w:val="Nadpis2"/>
        <w:rPr>
          <w:rStyle w:val="normaltextrun"/>
        </w:rPr>
      </w:pPr>
      <w:bookmarkStart w:id="20" w:name="_Toc168594219"/>
      <w:r w:rsidRPr="00AF4C70">
        <w:rPr>
          <w:rStyle w:val="normaltextrun"/>
        </w:rPr>
        <w:t xml:space="preserve">Grafický návrh </w:t>
      </w:r>
      <w:r w:rsidR="00177CF7" w:rsidRPr="00AF4C70">
        <w:rPr>
          <w:rStyle w:val="normaltextrun"/>
        </w:rPr>
        <w:t>aplikace</w:t>
      </w:r>
      <w:bookmarkEnd w:id="20"/>
      <w:r w:rsidR="00177CF7" w:rsidRPr="00AF4C70">
        <w:rPr>
          <w:rStyle w:val="normaltextrun"/>
        </w:rPr>
        <w:t xml:space="preserve"> </w:t>
      </w:r>
    </w:p>
    <w:p w14:paraId="77044582" w14:textId="77777777" w:rsidR="00252EDF" w:rsidRPr="00252EDF" w:rsidRDefault="00252EDF" w:rsidP="00B80665">
      <w:pPr>
        <w:ind w:firstLine="709"/>
      </w:pPr>
      <w:r>
        <w:t>Návrh byl vytvořen v aplikaci malování</w:t>
      </w:r>
    </w:p>
    <w:p w14:paraId="5C408C17" w14:textId="77777777" w:rsidR="0070337F" w:rsidRDefault="001C435F" w:rsidP="00AF4C70">
      <w:pPr>
        <w:pStyle w:val="Nadpis2"/>
        <w:rPr>
          <w:rStyle w:val="normaltextrun"/>
        </w:rPr>
      </w:pPr>
      <w:bookmarkStart w:id="21" w:name="_Toc168594220"/>
      <w:r>
        <w:rPr>
          <w:rStyle w:val="normaltextrun"/>
        </w:rPr>
        <w:t>Rozdělení rolí (úkolů)</w:t>
      </w:r>
      <w:bookmarkEnd w:id="21"/>
    </w:p>
    <w:p w14:paraId="334B2965" w14:textId="77777777" w:rsidR="00252EDF" w:rsidRDefault="00252EDF" w:rsidP="00252EDF">
      <w:pPr>
        <w:pStyle w:val="Odstavecseseznamem"/>
        <w:numPr>
          <w:ilvl w:val="0"/>
          <w:numId w:val="49"/>
        </w:numPr>
      </w:pPr>
      <w:proofErr w:type="spellStart"/>
      <w:r>
        <w:t>Odnřej</w:t>
      </w:r>
      <w:proofErr w:type="spellEnd"/>
      <w:r>
        <w:t xml:space="preserve"> </w:t>
      </w:r>
      <w:proofErr w:type="spellStart"/>
      <w:r>
        <w:t>Sůsa</w:t>
      </w:r>
      <w:proofErr w:type="spellEnd"/>
      <w:r>
        <w:t>: HTML</w:t>
      </w:r>
    </w:p>
    <w:p w14:paraId="657FD5C4" w14:textId="77777777" w:rsidR="00252EDF" w:rsidRDefault="00252EDF" w:rsidP="00252EDF">
      <w:pPr>
        <w:pStyle w:val="Odstavecseseznamem"/>
        <w:numPr>
          <w:ilvl w:val="0"/>
          <w:numId w:val="49"/>
        </w:numPr>
      </w:pPr>
      <w:r>
        <w:t>Prokop Žák: CSS</w:t>
      </w:r>
    </w:p>
    <w:p w14:paraId="7438A461" w14:textId="77777777" w:rsidR="00252EDF" w:rsidRPr="00252EDF" w:rsidRDefault="00252EDF" w:rsidP="00252EDF">
      <w:pPr>
        <w:pStyle w:val="Odstavecseseznamem"/>
        <w:numPr>
          <w:ilvl w:val="0"/>
          <w:numId w:val="49"/>
        </w:numPr>
      </w:pPr>
      <w:r>
        <w:t>Hugo Štajer: Javascript</w:t>
      </w:r>
    </w:p>
    <w:p w14:paraId="3C0717D2" w14:textId="77777777" w:rsidR="0070337F" w:rsidRDefault="0070337F" w:rsidP="00AF4C70">
      <w:pPr>
        <w:pStyle w:val="Nadpis2"/>
        <w:rPr>
          <w:rStyle w:val="normaltextrun"/>
        </w:rPr>
      </w:pPr>
      <w:bookmarkStart w:id="22" w:name="_Toc168594221"/>
      <w:r w:rsidRPr="00AF4C70">
        <w:rPr>
          <w:rStyle w:val="normaltextrun"/>
        </w:rPr>
        <w:t>Testování aplikace</w:t>
      </w:r>
      <w:bookmarkEnd w:id="22"/>
    </w:p>
    <w:p w14:paraId="1EE80C82" w14:textId="5D7CA4CA" w:rsidR="00B80665" w:rsidRPr="00B80665" w:rsidRDefault="00B80665" w:rsidP="00B80665">
      <w:pPr>
        <w:ind w:left="709"/>
      </w:pPr>
      <w:r>
        <w:t>Aplikaci jsme zkoušeli průběžně při práci</w:t>
      </w:r>
    </w:p>
    <w:p w14:paraId="15D511CD" w14:textId="77777777" w:rsidR="00AF430A" w:rsidRDefault="00AF430A">
      <w:r>
        <w:br w:type="page"/>
      </w:r>
    </w:p>
    <w:p w14:paraId="2A1897C0" w14:textId="77777777" w:rsidR="7E03FCB8" w:rsidRDefault="00AF430A" w:rsidP="00CC4E69">
      <w:pPr>
        <w:pStyle w:val="Nadpis1"/>
        <w:rPr>
          <w:rStyle w:val="normaltextrun"/>
          <w:rFonts w:cs="Arial"/>
        </w:rPr>
      </w:pPr>
      <w:bookmarkStart w:id="23" w:name="_Toc168594222"/>
      <w:r>
        <w:rPr>
          <w:rStyle w:val="normaltextrun"/>
          <w:rFonts w:cs="Arial"/>
        </w:rPr>
        <w:lastRenderedPageBreak/>
        <w:t>Technická dokumentace</w:t>
      </w:r>
      <w:bookmarkEnd w:id="23"/>
    </w:p>
    <w:p w14:paraId="03F66C6C" w14:textId="7C1DD911" w:rsidR="00674823" w:rsidRPr="00222BD3" w:rsidRDefault="00B80665" w:rsidP="00B80665">
      <w:pPr>
        <w:pStyle w:val="MujOdstavec"/>
        <w:ind w:left="720"/>
      </w:pPr>
      <w:r>
        <w:t>V kódu jsme použili třídy</w:t>
      </w:r>
    </w:p>
    <w:p w14:paraId="1FAA0D1B" w14:textId="77777777" w:rsidR="00AF430A" w:rsidRDefault="00AF430A">
      <w:r>
        <w:br w:type="page"/>
      </w:r>
    </w:p>
    <w:p w14:paraId="59C57C2E" w14:textId="77777777" w:rsidR="004D0BF2" w:rsidRPr="00677CC2" w:rsidRDefault="004D0BF2" w:rsidP="00677CC2">
      <w:pPr>
        <w:pStyle w:val="Nadpis1bezsl"/>
        <w:rPr>
          <w:rStyle w:val="normaltextrun"/>
        </w:rPr>
      </w:pPr>
      <w:bookmarkStart w:id="24" w:name="_Toc168594223"/>
      <w:r w:rsidRPr="00677CC2">
        <w:rPr>
          <w:rStyle w:val="normaltextrun"/>
        </w:rPr>
        <w:lastRenderedPageBreak/>
        <w:t>Závěr</w:t>
      </w:r>
      <w:bookmarkStart w:id="25" w:name="_Toc101377506"/>
      <w:bookmarkEnd w:id="24"/>
      <w:bookmarkEnd w:id="25"/>
    </w:p>
    <w:p w14:paraId="0BFB1F69" w14:textId="77777777" w:rsidR="00AF430A" w:rsidRDefault="00AF430A">
      <w:r>
        <w:br w:type="page"/>
      </w:r>
    </w:p>
    <w:p w14:paraId="3BF0B279" w14:textId="77777777" w:rsidR="00AF430A" w:rsidRPr="00AF430A" w:rsidRDefault="00AF430A" w:rsidP="00AF430A"/>
    <w:p w14:paraId="1BFB8FB2" w14:textId="77777777" w:rsidR="007D0914" w:rsidRPr="00577AF3" w:rsidRDefault="002769A9" w:rsidP="00F96473">
      <w:pPr>
        <w:pStyle w:val="Nadpis1bezsl"/>
        <w:rPr>
          <w:rStyle w:val="normaltextrun"/>
          <w:rFonts w:cstheme="minorHAnsi"/>
          <w:color w:val="000000"/>
          <w:sz w:val="22"/>
          <w:szCs w:val="22"/>
          <w:shd w:val="clear" w:color="auto" w:fill="FFFFFF"/>
        </w:rPr>
      </w:pPr>
      <w:bookmarkStart w:id="26" w:name="_Toc101376616"/>
      <w:bookmarkStart w:id="27" w:name="_Toc101376750"/>
      <w:bookmarkStart w:id="28" w:name="_Toc101376967"/>
      <w:bookmarkStart w:id="29" w:name="_Toc101377078"/>
      <w:bookmarkStart w:id="30" w:name="_Toc101377200"/>
      <w:bookmarkStart w:id="31" w:name="_Toc101377536"/>
      <w:bookmarkStart w:id="32" w:name="_Toc101377396"/>
      <w:bookmarkStart w:id="33" w:name="_Toc101377507"/>
      <w:bookmarkStart w:id="34" w:name="_Toc101376617"/>
      <w:bookmarkStart w:id="35" w:name="_Toc101376751"/>
      <w:bookmarkStart w:id="36" w:name="_Toc101376968"/>
      <w:bookmarkStart w:id="37" w:name="_Toc101377079"/>
      <w:bookmarkStart w:id="38" w:name="_Toc101377201"/>
      <w:bookmarkStart w:id="39" w:name="_Toc101377537"/>
      <w:bookmarkStart w:id="40" w:name="_Toc101377397"/>
      <w:bookmarkStart w:id="41" w:name="_Toc101377508"/>
      <w:bookmarkStart w:id="42" w:name="_Toc101376618"/>
      <w:bookmarkStart w:id="43" w:name="_Toc101376752"/>
      <w:bookmarkStart w:id="44" w:name="_Toc101376969"/>
      <w:bookmarkStart w:id="45" w:name="_Toc101377080"/>
      <w:bookmarkStart w:id="46" w:name="_Toc101377202"/>
      <w:bookmarkStart w:id="47" w:name="_Toc101377538"/>
      <w:bookmarkStart w:id="48" w:name="_Toc101377398"/>
      <w:bookmarkStart w:id="49" w:name="_Toc101377509"/>
      <w:bookmarkStart w:id="50" w:name="_Toc101376619"/>
      <w:bookmarkStart w:id="51" w:name="_Toc101376753"/>
      <w:bookmarkStart w:id="52" w:name="_Toc101376970"/>
      <w:bookmarkStart w:id="53" w:name="_Toc101377081"/>
      <w:bookmarkStart w:id="54" w:name="_Toc101377203"/>
      <w:bookmarkStart w:id="55" w:name="_Toc101377539"/>
      <w:bookmarkStart w:id="56" w:name="_Toc101377399"/>
      <w:bookmarkStart w:id="57" w:name="_Toc101377510"/>
      <w:bookmarkStart w:id="58" w:name="_Toc101376620"/>
      <w:bookmarkStart w:id="59" w:name="_Toc101376754"/>
      <w:bookmarkStart w:id="60" w:name="_Toc101376971"/>
      <w:bookmarkStart w:id="61" w:name="_Toc101377082"/>
      <w:bookmarkStart w:id="62" w:name="_Toc101377204"/>
      <w:bookmarkStart w:id="63" w:name="_Toc101377540"/>
      <w:bookmarkStart w:id="64" w:name="_Toc101377400"/>
      <w:bookmarkStart w:id="65" w:name="_Toc101377511"/>
      <w:bookmarkStart w:id="66" w:name="_Toc101376621"/>
      <w:bookmarkStart w:id="67" w:name="_Toc101376755"/>
      <w:bookmarkStart w:id="68" w:name="_Toc101376972"/>
      <w:bookmarkStart w:id="69" w:name="_Toc101377083"/>
      <w:bookmarkStart w:id="70" w:name="_Toc101377205"/>
      <w:bookmarkStart w:id="71" w:name="_Toc101377541"/>
      <w:bookmarkStart w:id="72" w:name="_Toc101377401"/>
      <w:bookmarkStart w:id="73" w:name="_Toc101377512"/>
      <w:bookmarkStart w:id="74" w:name="_Toc101376622"/>
      <w:bookmarkStart w:id="75" w:name="_Toc101376756"/>
      <w:bookmarkStart w:id="76" w:name="_Toc101376973"/>
      <w:bookmarkStart w:id="77" w:name="_Toc101377084"/>
      <w:bookmarkStart w:id="78" w:name="_Toc101377206"/>
      <w:bookmarkStart w:id="79" w:name="_Toc101377542"/>
      <w:bookmarkStart w:id="80" w:name="_Toc101377402"/>
      <w:bookmarkStart w:id="81" w:name="_Toc101377513"/>
      <w:bookmarkStart w:id="82" w:name="_Toc101376623"/>
      <w:bookmarkStart w:id="83" w:name="_Toc101376757"/>
      <w:bookmarkStart w:id="84" w:name="_Toc101376974"/>
      <w:bookmarkStart w:id="85" w:name="_Toc101377085"/>
      <w:bookmarkStart w:id="86" w:name="_Toc101377207"/>
      <w:bookmarkStart w:id="87" w:name="_Toc101377543"/>
      <w:bookmarkStart w:id="88" w:name="_Toc101377403"/>
      <w:bookmarkStart w:id="89" w:name="_Toc101377514"/>
      <w:bookmarkStart w:id="90" w:name="_Toc101376624"/>
      <w:bookmarkStart w:id="91" w:name="_Toc101376758"/>
      <w:bookmarkStart w:id="92" w:name="_Toc101376975"/>
      <w:bookmarkStart w:id="93" w:name="_Toc101377086"/>
      <w:bookmarkStart w:id="94" w:name="_Toc101377208"/>
      <w:bookmarkStart w:id="95" w:name="_Toc101377544"/>
      <w:bookmarkStart w:id="96" w:name="_Toc101377404"/>
      <w:bookmarkStart w:id="97" w:name="_Toc101377515"/>
      <w:bookmarkStart w:id="98" w:name="_Toc101376625"/>
      <w:bookmarkStart w:id="99" w:name="_Toc101376759"/>
      <w:bookmarkStart w:id="100" w:name="_Toc101376976"/>
      <w:bookmarkStart w:id="101" w:name="_Toc101377087"/>
      <w:bookmarkStart w:id="102" w:name="_Toc101377209"/>
      <w:bookmarkStart w:id="103" w:name="_Toc101377545"/>
      <w:bookmarkStart w:id="104" w:name="_Toc101377405"/>
      <w:bookmarkStart w:id="105" w:name="_Toc101377516"/>
      <w:bookmarkStart w:id="106" w:name="_Toc101376626"/>
      <w:bookmarkStart w:id="107" w:name="_Toc101376760"/>
      <w:bookmarkStart w:id="108" w:name="_Toc101376977"/>
      <w:bookmarkStart w:id="109" w:name="_Toc101377088"/>
      <w:bookmarkStart w:id="110" w:name="_Toc101377210"/>
      <w:bookmarkStart w:id="111" w:name="_Toc101377546"/>
      <w:bookmarkStart w:id="112" w:name="_Toc101377406"/>
      <w:bookmarkStart w:id="113" w:name="_Toc101377517"/>
      <w:bookmarkStart w:id="114" w:name="_Toc101376627"/>
      <w:bookmarkStart w:id="115" w:name="_Toc101376761"/>
      <w:bookmarkStart w:id="116" w:name="_Toc101376978"/>
      <w:bookmarkStart w:id="117" w:name="_Toc101377089"/>
      <w:bookmarkStart w:id="118" w:name="_Toc101377211"/>
      <w:bookmarkStart w:id="119" w:name="_Toc101377547"/>
      <w:bookmarkStart w:id="120" w:name="_Toc101377407"/>
      <w:bookmarkStart w:id="121" w:name="_Toc101377518"/>
      <w:bookmarkStart w:id="122" w:name="_Toc101376628"/>
      <w:bookmarkStart w:id="123" w:name="_Toc101376762"/>
      <w:bookmarkStart w:id="124" w:name="_Toc101376979"/>
      <w:bookmarkStart w:id="125" w:name="_Toc101377090"/>
      <w:bookmarkStart w:id="126" w:name="_Toc101377212"/>
      <w:bookmarkStart w:id="127" w:name="_Toc101377548"/>
      <w:bookmarkStart w:id="128" w:name="_Toc101377408"/>
      <w:bookmarkStart w:id="129" w:name="_Toc101377519"/>
      <w:bookmarkStart w:id="130" w:name="_Toc101376630"/>
      <w:bookmarkStart w:id="131" w:name="_Toc101376764"/>
      <w:bookmarkStart w:id="132" w:name="_Toc101376981"/>
      <w:bookmarkStart w:id="133" w:name="_Toc101377092"/>
      <w:bookmarkStart w:id="134" w:name="_Toc101377214"/>
      <w:bookmarkStart w:id="135" w:name="_Toc101377550"/>
      <w:bookmarkStart w:id="136" w:name="_Toc101377410"/>
      <w:bookmarkStart w:id="137" w:name="_Toc101377521"/>
      <w:bookmarkStart w:id="138" w:name="_Toc101377522"/>
      <w:bookmarkStart w:id="139" w:name="_Toc168594224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r>
        <w:t>Zdroje použité literatury a informací</w:t>
      </w:r>
      <w:bookmarkEnd w:id="139"/>
    </w:p>
    <w:p w14:paraId="1CC45AEF" w14:textId="77777777" w:rsidR="00177CF7" w:rsidRPr="007E6E69" w:rsidRDefault="00000000" w:rsidP="00252EDF">
      <w:pPr>
        <w:rPr>
          <w:rFonts w:cstheme="minorHAnsi"/>
          <w:color w:val="0563C1" w:themeColor="hyperlink"/>
          <w:sz w:val="22"/>
          <w:szCs w:val="22"/>
          <w:u w:val="single"/>
          <w:shd w:val="clear" w:color="auto" w:fill="FFFFFF"/>
        </w:rPr>
      </w:pPr>
      <w:hyperlink r:id="rId24" w:history="1">
        <w:r w:rsidR="00252EDF" w:rsidRPr="00641E93">
          <w:rPr>
            <w:rStyle w:val="Hypertextovodkaz"/>
            <w:rFonts w:cstheme="minorHAnsi"/>
            <w:sz w:val="22"/>
            <w:szCs w:val="22"/>
            <w:shd w:val="clear" w:color="auto" w:fill="FFFFFF"/>
          </w:rPr>
          <w:t>https://www.w3schools.com/</w:t>
        </w:r>
      </w:hyperlink>
    </w:p>
    <w:sectPr w:rsidR="00177CF7" w:rsidRPr="007E6E69" w:rsidSect="00C13079">
      <w:headerReference w:type="even" r:id="rId25"/>
      <w:headerReference w:type="default" r:id="rId26"/>
      <w:footerReference w:type="default" r:id="rId27"/>
      <w:headerReference w:type="first" r:id="rId28"/>
      <w:footerReference w:type="first" r:id="rId29"/>
      <w:pgSz w:w="11900" w:h="16840"/>
      <w:pgMar w:top="1418" w:right="851" w:bottom="1701" w:left="2552" w:header="709" w:footer="709" w:gutter="0"/>
      <w:pgNumType w:start="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880CB" w14:textId="77777777" w:rsidR="00514E6D" w:rsidRDefault="00514E6D" w:rsidP="00860288">
      <w:r>
        <w:separator/>
      </w:r>
    </w:p>
  </w:endnote>
  <w:endnote w:type="continuationSeparator" w:id="0">
    <w:p w14:paraId="10A33336" w14:textId="77777777" w:rsidR="00514E6D" w:rsidRDefault="00514E6D" w:rsidP="00860288">
      <w:r>
        <w:continuationSeparator/>
      </w:r>
    </w:p>
  </w:endnote>
  <w:endnote w:type="continuationNotice" w:id="1">
    <w:p w14:paraId="1FE96725" w14:textId="77777777" w:rsidR="00514E6D" w:rsidRDefault="00514E6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ncode Sans">
    <w:altName w:val="Calibri"/>
    <w:charset w:val="EE"/>
    <w:family w:val="auto"/>
    <w:pitch w:val="variable"/>
    <w:sig w:usb0="20000007" w:usb1="00000003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00845B" w14:textId="77777777" w:rsidR="000F0896" w:rsidRDefault="000F0896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7CE26056" w14:textId="77777777" w:rsidR="000F0896" w:rsidRDefault="000F0896" w:rsidP="006D682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C995B3" w14:textId="77777777" w:rsidR="000F0896" w:rsidRDefault="000F0896">
    <w:pPr>
      <w:pStyle w:val="Zpat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6540" w14:textId="77777777" w:rsidR="00231C78" w:rsidRDefault="00231C78">
    <w:pPr>
      <w:pStyle w:val="Zpa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177D2A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4F29AEFD" w14:textId="77777777" w:rsidR="008A5550" w:rsidRDefault="008A5550" w:rsidP="006D6825">
    <w:pPr>
      <w:pStyle w:val="Zpat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C9E93F" w14:textId="77777777" w:rsidR="008A5550" w:rsidRPr="00CD18EB" w:rsidRDefault="008A5550" w:rsidP="00CD18EB">
    <w:pPr>
      <w:pStyle w:val="Zpat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998070868"/>
      <w:docPartObj>
        <w:docPartGallery w:val="Page Numbers (Bottom of Page)"/>
        <w:docPartUnique/>
      </w:docPartObj>
    </w:sdtPr>
    <w:sdtContent>
      <w:p w14:paraId="052D88BE" w14:textId="77777777" w:rsidR="008A5550" w:rsidRPr="002C4B97" w:rsidRDefault="008A5550" w:rsidP="00CD18EB">
        <w:pPr>
          <w:pStyle w:val="Zpa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4C33" w14:textId="77777777" w:rsidR="008A5550" w:rsidRDefault="008A5550">
    <w:pPr>
      <w:pStyle w:val="Zpat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25DAA" w14:textId="77777777" w:rsidR="00514E6D" w:rsidRDefault="00514E6D" w:rsidP="00860288">
      <w:r>
        <w:separator/>
      </w:r>
    </w:p>
  </w:footnote>
  <w:footnote w:type="continuationSeparator" w:id="0">
    <w:p w14:paraId="1E6418F3" w14:textId="77777777" w:rsidR="00514E6D" w:rsidRDefault="00514E6D" w:rsidP="00860288">
      <w:r>
        <w:continuationSeparator/>
      </w:r>
    </w:p>
  </w:footnote>
  <w:footnote w:type="continuationNotice" w:id="1">
    <w:p w14:paraId="71C63176" w14:textId="77777777" w:rsidR="00514E6D" w:rsidRDefault="00514E6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D63173" w14:textId="77777777" w:rsidR="00231C78" w:rsidRDefault="00231C7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C0E4A7" w14:textId="77777777" w:rsidR="00231C78" w:rsidRDefault="00231C7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CB81D1" w14:textId="77777777" w:rsidR="000F0896" w:rsidRDefault="000F0896">
    <w:pPr>
      <w:pStyle w:val="Zhlav"/>
      <w:jc w:val="right"/>
    </w:pPr>
  </w:p>
  <w:p w14:paraId="6B3FEFD0" w14:textId="77777777" w:rsidR="000F0896" w:rsidRDefault="000F0896">
    <w:pPr>
      <w:pStyle w:val="Zhlav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B096BB" w14:textId="77777777" w:rsidR="00231C78" w:rsidRDefault="00231C78">
    <w:pPr>
      <w:pStyle w:val="Zhlav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AA0752" w14:textId="77777777" w:rsidR="00231C78" w:rsidRDefault="00231C78">
    <w:pPr>
      <w:pStyle w:val="Zhlav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775382" w14:textId="77777777" w:rsidR="008A5550" w:rsidRDefault="008A5550">
    <w:pPr>
      <w:pStyle w:val="Zhlav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5424F" w14:textId="77777777" w:rsidR="00231C78" w:rsidRDefault="00231C78">
    <w:pPr>
      <w:pStyle w:val="Zhlav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30A53E" w14:textId="77777777" w:rsidR="00231C78" w:rsidRDefault="00231C78">
    <w:pPr>
      <w:pStyle w:val="Zhlav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8E5224" w14:textId="77777777" w:rsidR="00231C78" w:rsidRDefault="00231C7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C42DD"/>
    <w:multiLevelType w:val="hybridMultilevel"/>
    <w:tmpl w:val="901A977C"/>
    <w:lvl w:ilvl="0" w:tplc="0405000F">
      <w:start w:val="1"/>
      <w:numFmt w:val="decimal"/>
      <w:lvlText w:val="%1."/>
      <w:lvlJc w:val="left"/>
      <w:pPr>
        <w:ind w:left="1428" w:hanging="360"/>
      </w:pPr>
    </w:lvl>
    <w:lvl w:ilvl="1" w:tplc="04050019" w:tentative="1">
      <w:start w:val="1"/>
      <w:numFmt w:val="lowerLetter"/>
      <w:lvlText w:val="%2."/>
      <w:lvlJc w:val="left"/>
      <w:pPr>
        <w:ind w:left="2148" w:hanging="360"/>
      </w:pPr>
    </w:lvl>
    <w:lvl w:ilvl="2" w:tplc="0405001B" w:tentative="1">
      <w:start w:val="1"/>
      <w:numFmt w:val="lowerRoman"/>
      <w:lvlText w:val="%3."/>
      <w:lvlJc w:val="right"/>
      <w:pPr>
        <w:ind w:left="2868" w:hanging="180"/>
      </w:pPr>
    </w:lvl>
    <w:lvl w:ilvl="3" w:tplc="0405000F" w:tentative="1">
      <w:start w:val="1"/>
      <w:numFmt w:val="decimal"/>
      <w:lvlText w:val="%4."/>
      <w:lvlJc w:val="left"/>
      <w:pPr>
        <w:ind w:left="3588" w:hanging="360"/>
      </w:pPr>
    </w:lvl>
    <w:lvl w:ilvl="4" w:tplc="04050019" w:tentative="1">
      <w:start w:val="1"/>
      <w:numFmt w:val="lowerLetter"/>
      <w:lvlText w:val="%5."/>
      <w:lvlJc w:val="left"/>
      <w:pPr>
        <w:ind w:left="4308" w:hanging="360"/>
      </w:pPr>
    </w:lvl>
    <w:lvl w:ilvl="5" w:tplc="0405001B" w:tentative="1">
      <w:start w:val="1"/>
      <w:numFmt w:val="lowerRoman"/>
      <w:lvlText w:val="%6."/>
      <w:lvlJc w:val="right"/>
      <w:pPr>
        <w:ind w:left="5028" w:hanging="180"/>
      </w:pPr>
    </w:lvl>
    <w:lvl w:ilvl="6" w:tplc="0405000F" w:tentative="1">
      <w:start w:val="1"/>
      <w:numFmt w:val="decimal"/>
      <w:lvlText w:val="%7."/>
      <w:lvlJc w:val="left"/>
      <w:pPr>
        <w:ind w:left="5748" w:hanging="360"/>
      </w:pPr>
    </w:lvl>
    <w:lvl w:ilvl="7" w:tplc="04050019" w:tentative="1">
      <w:start w:val="1"/>
      <w:numFmt w:val="lowerLetter"/>
      <w:lvlText w:val="%8."/>
      <w:lvlJc w:val="left"/>
      <w:pPr>
        <w:ind w:left="6468" w:hanging="360"/>
      </w:pPr>
    </w:lvl>
    <w:lvl w:ilvl="8" w:tplc="0405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E43EE6"/>
    <w:multiLevelType w:val="hybridMultilevel"/>
    <w:tmpl w:val="7958A216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C86978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034C3A1A"/>
    <w:multiLevelType w:val="hybridMultilevel"/>
    <w:tmpl w:val="76E258A4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7B601E0"/>
    <w:multiLevelType w:val="hybridMultilevel"/>
    <w:tmpl w:val="02AAAC9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73583E"/>
    <w:multiLevelType w:val="hybridMultilevel"/>
    <w:tmpl w:val="3B42A8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9B42E3"/>
    <w:multiLevelType w:val="hybridMultilevel"/>
    <w:tmpl w:val="3724A898"/>
    <w:lvl w:ilvl="0" w:tplc="0B3A01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DBA4117"/>
    <w:multiLevelType w:val="hybridMultilevel"/>
    <w:tmpl w:val="832CB93E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0E5F0026"/>
    <w:multiLevelType w:val="hybridMultilevel"/>
    <w:tmpl w:val="C876E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0232A0"/>
    <w:multiLevelType w:val="hybridMultilevel"/>
    <w:tmpl w:val="9D5EAA6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3A73B5"/>
    <w:multiLevelType w:val="hybridMultilevel"/>
    <w:tmpl w:val="56A2E7C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702582"/>
    <w:multiLevelType w:val="hybridMultilevel"/>
    <w:tmpl w:val="499C74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860A6C"/>
    <w:multiLevelType w:val="hybridMultilevel"/>
    <w:tmpl w:val="F9C80F8C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1F5A61"/>
    <w:multiLevelType w:val="hybridMultilevel"/>
    <w:tmpl w:val="E8B2BB9A"/>
    <w:lvl w:ilvl="0" w:tplc="0405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8D77411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2AB772DF"/>
    <w:multiLevelType w:val="hybridMultilevel"/>
    <w:tmpl w:val="656C4836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6D6A64"/>
    <w:multiLevelType w:val="hybridMultilevel"/>
    <w:tmpl w:val="643858B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AF1D94"/>
    <w:multiLevelType w:val="hybridMultilevel"/>
    <w:tmpl w:val="49F4979E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C06B3"/>
    <w:multiLevelType w:val="hybridMultilevel"/>
    <w:tmpl w:val="7284B9F8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2475BBA"/>
    <w:multiLevelType w:val="hybridMultilevel"/>
    <w:tmpl w:val="5F803036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16626E"/>
    <w:multiLevelType w:val="hybridMultilevel"/>
    <w:tmpl w:val="BD80627A"/>
    <w:lvl w:ilvl="0" w:tplc="04050003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213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33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53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73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93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13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33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53" w:hanging="360"/>
      </w:pPr>
      <w:rPr>
        <w:rFonts w:ascii="Wingdings" w:hAnsi="Wingdings" w:hint="default"/>
      </w:rPr>
    </w:lvl>
  </w:abstractNum>
  <w:abstractNum w:abstractNumId="21" w15:restartNumberingAfterBreak="0">
    <w:nsid w:val="439A1FCE"/>
    <w:multiLevelType w:val="hybridMultilevel"/>
    <w:tmpl w:val="9490C9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D16EF2"/>
    <w:multiLevelType w:val="multilevel"/>
    <w:tmpl w:val="18668318"/>
    <w:lvl w:ilvl="0">
      <w:start w:val="1"/>
      <w:numFmt w:val="decimal"/>
      <w:pStyle w:val="Nadpis1"/>
      <w:lvlText w:val="%1"/>
      <w:lvlJc w:val="left"/>
      <w:pPr>
        <w:ind w:left="432" w:hanging="432"/>
      </w:pPr>
      <w:rPr>
        <w:color w:val="auto"/>
        <w:sz w:val="36"/>
        <w:szCs w:val="36"/>
      </w:r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45BD1EC2"/>
    <w:multiLevelType w:val="hybridMultilevel"/>
    <w:tmpl w:val="8A1256FE"/>
    <w:lvl w:ilvl="0" w:tplc="B5C2711E">
      <w:start w:val="1"/>
      <w:numFmt w:val="decimal"/>
      <w:lvlText w:val="%1."/>
      <w:lvlJc w:val="left"/>
      <w:pPr>
        <w:ind w:left="720" w:hanging="360"/>
      </w:pPr>
      <w:rPr>
        <w:color w:val="auto"/>
        <w:sz w:val="20"/>
        <w:szCs w:val="20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E8581D"/>
    <w:multiLevelType w:val="hybridMultilevel"/>
    <w:tmpl w:val="50F09A0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C97903"/>
    <w:multiLevelType w:val="hybridMultilevel"/>
    <w:tmpl w:val="6214F1A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4658FC"/>
    <w:multiLevelType w:val="hybridMultilevel"/>
    <w:tmpl w:val="F05EE2A4"/>
    <w:lvl w:ilvl="0" w:tplc="ABDEEF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261114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4C6B6184"/>
    <w:multiLevelType w:val="hybridMultilevel"/>
    <w:tmpl w:val="8C8C698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3F418E"/>
    <w:multiLevelType w:val="hybridMultilevel"/>
    <w:tmpl w:val="482087FA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CC5088"/>
    <w:multiLevelType w:val="hybridMultilevel"/>
    <w:tmpl w:val="58DC5A0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E2E6F38"/>
    <w:multiLevelType w:val="hybridMultilevel"/>
    <w:tmpl w:val="0E9000C8"/>
    <w:lvl w:ilvl="0" w:tplc="0405000F">
      <w:start w:val="1"/>
      <w:numFmt w:val="decimal"/>
      <w:lvlText w:val="%1."/>
      <w:lvlJc w:val="left"/>
      <w:pPr>
        <w:ind w:left="1440" w:hanging="360"/>
      </w:p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1281FFF"/>
    <w:multiLevelType w:val="hybridMultilevel"/>
    <w:tmpl w:val="86F04930"/>
    <w:lvl w:ilvl="0" w:tplc="0405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3116A9D"/>
    <w:multiLevelType w:val="hybridMultilevel"/>
    <w:tmpl w:val="79A679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583F42A4"/>
    <w:multiLevelType w:val="hybridMultilevel"/>
    <w:tmpl w:val="59AA22CA"/>
    <w:lvl w:ilvl="0" w:tplc="04050003">
      <w:start w:val="1"/>
      <w:numFmt w:val="bullet"/>
      <w:lvlText w:val="o"/>
      <w:lvlJc w:val="left"/>
      <w:pPr>
        <w:ind w:left="775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35" w15:restartNumberingAfterBreak="0">
    <w:nsid w:val="585D2336"/>
    <w:multiLevelType w:val="hybridMultilevel"/>
    <w:tmpl w:val="18F274F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87B3E7E"/>
    <w:multiLevelType w:val="hybridMultilevel"/>
    <w:tmpl w:val="308A6E7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4F7E4C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8" w15:restartNumberingAfterBreak="0">
    <w:nsid w:val="67F15832"/>
    <w:multiLevelType w:val="hybridMultilevel"/>
    <w:tmpl w:val="A538F122"/>
    <w:lvl w:ilvl="0" w:tplc="1EC4AD98">
      <w:start w:val="1"/>
      <w:numFmt w:val="decimal"/>
      <w:lvlText w:val="%1."/>
      <w:lvlJc w:val="left"/>
      <w:pPr>
        <w:ind w:left="360" w:hanging="360"/>
      </w:pPr>
      <w:rPr>
        <w:color w:val="auto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FE4474"/>
    <w:multiLevelType w:val="hybridMultilevel"/>
    <w:tmpl w:val="F744A830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0" w15:restartNumberingAfterBreak="0">
    <w:nsid w:val="69971D05"/>
    <w:multiLevelType w:val="hybridMultilevel"/>
    <w:tmpl w:val="DC78A81E"/>
    <w:lvl w:ilvl="0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9F53CF6"/>
    <w:multiLevelType w:val="hybridMultilevel"/>
    <w:tmpl w:val="2D3CE618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48695D"/>
    <w:multiLevelType w:val="hybridMultilevel"/>
    <w:tmpl w:val="DD849C9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F2B0335"/>
    <w:multiLevelType w:val="hybridMultilevel"/>
    <w:tmpl w:val="9EDE21B0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4860AF1"/>
    <w:multiLevelType w:val="hybridMultilevel"/>
    <w:tmpl w:val="B9BA9BB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475C47"/>
    <w:multiLevelType w:val="hybridMultilevel"/>
    <w:tmpl w:val="CB8647EE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407CCF"/>
    <w:multiLevelType w:val="hybridMultilevel"/>
    <w:tmpl w:val="A5343F84"/>
    <w:lvl w:ilvl="0" w:tplc="0405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7" w15:restartNumberingAfterBreak="0">
    <w:nsid w:val="7D73717B"/>
    <w:multiLevelType w:val="hybridMultilevel"/>
    <w:tmpl w:val="362C8D2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321C6B"/>
    <w:multiLevelType w:val="multilevel"/>
    <w:tmpl w:val="DC58B518"/>
    <w:lvl w:ilvl="0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  <w:color w:val="auto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2F5496" w:themeColor="accent1" w:themeShade="BF"/>
      </w:r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9" w15:restartNumberingAfterBreak="0">
    <w:nsid w:val="7E500579"/>
    <w:multiLevelType w:val="hybridMultilevel"/>
    <w:tmpl w:val="59CC84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44534">
    <w:abstractNumId w:val="22"/>
  </w:num>
  <w:num w:numId="2" w16cid:durableId="2094812706">
    <w:abstractNumId w:val="17"/>
  </w:num>
  <w:num w:numId="3" w16cid:durableId="976254081">
    <w:abstractNumId w:val="23"/>
  </w:num>
  <w:num w:numId="4" w16cid:durableId="960112250">
    <w:abstractNumId w:val="34"/>
  </w:num>
  <w:num w:numId="5" w16cid:durableId="2046127707">
    <w:abstractNumId w:val="26"/>
  </w:num>
  <w:num w:numId="6" w16cid:durableId="21638552">
    <w:abstractNumId w:val="9"/>
  </w:num>
  <w:num w:numId="7" w16cid:durableId="1531647766">
    <w:abstractNumId w:val="47"/>
  </w:num>
  <w:num w:numId="8" w16cid:durableId="1471365180">
    <w:abstractNumId w:val="13"/>
  </w:num>
  <w:num w:numId="9" w16cid:durableId="1667593125">
    <w:abstractNumId w:val="6"/>
  </w:num>
  <w:num w:numId="10" w16cid:durableId="718358031">
    <w:abstractNumId w:val="16"/>
  </w:num>
  <w:num w:numId="11" w16cid:durableId="583686953">
    <w:abstractNumId w:val="35"/>
  </w:num>
  <w:num w:numId="12" w16cid:durableId="1904557828">
    <w:abstractNumId w:val="24"/>
  </w:num>
  <w:num w:numId="13" w16cid:durableId="1388381695">
    <w:abstractNumId w:val="4"/>
  </w:num>
  <w:num w:numId="14" w16cid:durableId="1422871802">
    <w:abstractNumId w:val="15"/>
  </w:num>
  <w:num w:numId="15" w16cid:durableId="269633319">
    <w:abstractNumId w:val="10"/>
  </w:num>
  <w:num w:numId="16" w16cid:durableId="1194418778">
    <w:abstractNumId w:val="31"/>
  </w:num>
  <w:num w:numId="17" w16cid:durableId="477847932">
    <w:abstractNumId w:val="0"/>
  </w:num>
  <w:num w:numId="18" w16cid:durableId="2053798664">
    <w:abstractNumId w:val="42"/>
  </w:num>
  <w:num w:numId="19" w16cid:durableId="881284437">
    <w:abstractNumId w:val="20"/>
  </w:num>
  <w:num w:numId="20" w16cid:durableId="2080979467">
    <w:abstractNumId w:val="8"/>
  </w:num>
  <w:num w:numId="21" w16cid:durableId="227302184">
    <w:abstractNumId w:val="40"/>
  </w:num>
  <w:num w:numId="22" w16cid:durableId="715474042">
    <w:abstractNumId w:val="18"/>
  </w:num>
  <w:num w:numId="23" w16cid:durableId="1754744281">
    <w:abstractNumId w:val="36"/>
  </w:num>
  <w:num w:numId="24" w16cid:durableId="1368487107">
    <w:abstractNumId w:val="30"/>
  </w:num>
  <w:num w:numId="25" w16cid:durableId="2092198746">
    <w:abstractNumId w:val="38"/>
  </w:num>
  <w:num w:numId="26" w16cid:durableId="508569465">
    <w:abstractNumId w:val="44"/>
  </w:num>
  <w:num w:numId="27" w16cid:durableId="1842040136">
    <w:abstractNumId w:val="21"/>
  </w:num>
  <w:num w:numId="28" w16cid:durableId="1842700634">
    <w:abstractNumId w:val="39"/>
  </w:num>
  <w:num w:numId="29" w16cid:durableId="1877311111">
    <w:abstractNumId w:val="33"/>
  </w:num>
  <w:num w:numId="30" w16cid:durableId="665861863">
    <w:abstractNumId w:val="7"/>
  </w:num>
  <w:num w:numId="31" w16cid:durableId="930508836">
    <w:abstractNumId w:val="46"/>
  </w:num>
  <w:num w:numId="32" w16cid:durableId="1519080635">
    <w:abstractNumId w:val="19"/>
  </w:num>
  <w:num w:numId="33" w16cid:durableId="1116562817">
    <w:abstractNumId w:val="12"/>
  </w:num>
  <w:num w:numId="34" w16cid:durableId="429156567">
    <w:abstractNumId w:val="1"/>
  </w:num>
  <w:num w:numId="35" w16cid:durableId="1292635478">
    <w:abstractNumId w:val="29"/>
  </w:num>
  <w:num w:numId="36" w16cid:durableId="1281303905">
    <w:abstractNumId w:val="25"/>
  </w:num>
  <w:num w:numId="37" w16cid:durableId="45838179">
    <w:abstractNumId w:val="43"/>
  </w:num>
  <w:num w:numId="38" w16cid:durableId="2017267282">
    <w:abstractNumId w:val="41"/>
  </w:num>
  <w:num w:numId="39" w16cid:durableId="1586457594">
    <w:abstractNumId w:val="22"/>
    <w:lvlOverride w:ilvl="0">
      <w:startOverride w:val="9"/>
    </w:lvlOverride>
    <w:lvlOverride w:ilvl="1">
      <w:startOverride w:val="2"/>
    </w:lvlOverride>
  </w:num>
  <w:num w:numId="40" w16cid:durableId="1342312926">
    <w:abstractNumId w:val="5"/>
  </w:num>
  <w:num w:numId="41" w16cid:durableId="1202520627">
    <w:abstractNumId w:val="11"/>
  </w:num>
  <w:num w:numId="42" w16cid:durableId="1226447798">
    <w:abstractNumId w:val="49"/>
  </w:num>
  <w:num w:numId="43" w16cid:durableId="1785659421">
    <w:abstractNumId w:val="28"/>
  </w:num>
  <w:num w:numId="44" w16cid:durableId="1475223366">
    <w:abstractNumId w:val="27"/>
  </w:num>
  <w:num w:numId="45" w16cid:durableId="712846995">
    <w:abstractNumId w:val="2"/>
  </w:num>
  <w:num w:numId="46" w16cid:durableId="1864391936">
    <w:abstractNumId w:val="37"/>
  </w:num>
  <w:num w:numId="47" w16cid:durableId="2140801304">
    <w:abstractNumId w:val="48"/>
  </w:num>
  <w:num w:numId="48" w16cid:durableId="2034307471">
    <w:abstractNumId w:val="14"/>
  </w:num>
  <w:num w:numId="49" w16cid:durableId="1792628451">
    <w:abstractNumId w:val="32"/>
  </w:num>
  <w:num w:numId="50" w16cid:durableId="743143355">
    <w:abstractNumId w:val="3"/>
  </w:num>
  <w:num w:numId="51" w16cid:durableId="2117285984">
    <w:abstractNumId w:val="4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/>
  <w:attachedTemplate r:id="rId1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996"/>
    <w:rsid w:val="000011E5"/>
    <w:rsid w:val="00001781"/>
    <w:rsid w:val="000023E1"/>
    <w:rsid w:val="00003CAE"/>
    <w:rsid w:val="0000435C"/>
    <w:rsid w:val="000043D6"/>
    <w:rsid w:val="00004BB0"/>
    <w:rsid w:val="000065D5"/>
    <w:rsid w:val="00007702"/>
    <w:rsid w:val="00007FF7"/>
    <w:rsid w:val="00010724"/>
    <w:rsid w:val="00010799"/>
    <w:rsid w:val="000122B2"/>
    <w:rsid w:val="000128F5"/>
    <w:rsid w:val="00013D85"/>
    <w:rsid w:val="00014937"/>
    <w:rsid w:val="00014BE4"/>
    <w:rsid w:val="0001523D"/>
    <w:rsid w:val="00015FF3"/>
    <w:rsid w:val="00016175"/>
    <w:rsid w:val="000178A7"/>
    <w:rsid w:val="00017B67"/>
    <w:rsid w:val="000201A9"/>
    <w:rsid w:val="00020211"/>
    <w:rsid w:val="000213DF"/>
    <w:rsid w:val="00021710"/>
    <w:rsid w:val="0002194C"/>
    <w:rsid w:val="00021AC5"/>
    <w:rsid w:val="00023142"/>
    <w:rsid w:val="000238B3"/>
    <w:rsid w:val="000243B1"/>
    <w:rsid w:val="0002545D"/>
    <w:rsid w:val="000301D8"/>
    <w:rsid w:val="000307E5"/>
    <w:rsid w:val="00031BB5"/>
    <w:rsid w:val="0003235E"/>
    <w:rsid w:val="000331A5"/>
    <w:rsid w:val="000337CB"/>
    <w:rsid w:val="00034AB4"/>
    <w:rsid w:val="00034B51"/>
    <w:rsid w:val="00034CA0"/>
    <w:rsid w:val="00034CA8"/>
    <w:rsid w:val="00037DC3"/>
    <w:rsid w:val="00037FC5"/>
    <w:rsid w:val="00040406"/>
    <w:rsid w:val="000404F6"/>
    <w:rsid w:val="000406DC"/>
    <w:rsid w:val="00040754"/>
    <w:rsid w:val="00040984"/>
    <w:rsid w:val="000411BE"/>
    <w:rsid w:val="00043067"/>
    <w:rsid w:val="00043541"/>
    <w:rsid w:val="00044AED"/>
    <w:rsid w:val="00044D69"/>
    <w:rsid w:val="00045175"/>
    <w:rsid w:val="00047185"/>
    <w:rsid w:val="000509CF"/>
    <w:rsid w:val="000528B4"/>
    <w:rsid w:val="0005458C"/>
    <w:rsid w:val="0005515C"/>
    <w:rsid w:val="000551A6"/>
    <w:rsid w:val="000552E7"/>
    <w:rsid w:val="00055BB5"/>
    <w:rsid w:val="00056922"/>
    <w:rsid w:val="00057A23"/>
    <w:rsid w:val="00057C84"/>
    <w:rsid w:val="00060DE9"/>
    <w:rsid w:val="00060E52"/>
    <w:rsid w:val="00060F39"/>
    <w:rsid w:val="000624C6"/>
    <w:rsid w:val="00062998"/>
    <w:rsid w:val="00064199"/>
    <w:rsid w:val="00064341"/>
    <w:rsid w:val="00064C99"/>
    <w:rsid w:val="00064DCA"/>
    <w:rsid w:val="000650C2"/>
    <w:rsid w:val="000654CF"/>
    <w:rsid w:val="000656D9"/>
    <w:rsid w:val="00065793"/>
    <w:rsid w:val="000667D8"/>
    <w:rsid w:val="00066F53"/>
    <w:rsid w:val="00067986"/>
    <w:rsid w:val="00070E58"/>
    <w:rsid w:val="00073246"/>
    <w:rsid w:val="00074673"/>
    <w:rsid w:val="00074E5D"/>
    <w:rsid w:val="000755DC"/>
    <w:rsid w:val="00075FEF"/>
    <w:rsid w:val="000767D1"/>
    <w:rsid w:val="000767E2"/>
    <w:rsid w:val="0008084C"/>
    <w:rsid w:val="00080B5C"/>
    <w:rsid w:val="000829BF"/>
    <w:rsid w:val="0008489E"/>
    <w:rsid w:val="00084D5A"/>
    <w:rsid w:val="00086DB6"/>
    <w:rsid w:val="000909E8"/>
    <w:rsid w:val="00091338"/>
    <w:rsid w:val="000921DE"/>
    <w:rsid w:val="00092CC0"/>
    <w:rsid w:val="00092E93"/>
    <w:rsid w:val="00093A3E"/>
    <w:rsid w:val="00093D8B"/>
    <w:rsid w:val="00093FE6"/>
    <w:rsid w:val="00095667"/>
    <w:rsid w:val="00096D35"/>
    <w:rsid w:val="00097CE2"/>
    <w:rsid w:val="000A06CE"/>
    <w:rsid w:val="000A0763"/>
    <w:rsid w:val="000A0AF3"/>
    <w:rsid w:val="000A0EA1"/>
    <w:rsid w:val="000A1148"/>
    <w:rsid w:val="000A4AD0"/>
    <w:rsid w:val="000A51BE"/>
    <w:rsid w:val="000A5ED7"/>
    <w:rsid w:val="000A69EF"/>
    <w:rsid w:val="000A72C1"/>
    <w:rsid w:val="000A74F6"/>
    <w:rsid w:val="000B06A5"/>
    <w:rsid w:val="000B079E"/>
    <w:rsid w:val="000B0E0C"/>
    <w:rsid w:val="000B1EEB"/>
    <w:rsid w:val="000B2218"/>
    <w:rsid w:val="000B3A73"/>
    <w:rsid w:val="000B42DE"/>
    <w:rsid w:val="000B5A51"/>
    <w:rsid w:val="000B5D2D"/>
    <w:rsid w:val="000B7348"/>
    <w:rsid w:val="000B7515"/>
    <w:rsid w:val="000B782C"/>
    <w:rsid w:val="000C1295"/>
    <w:rsid w:val="000C2558"/>
    <w:rsid w:val="000C2E24"/>
    <w:rsid w:val="000C2F64"/>
    <w:rsid w:val="000C32C7"/>
    <w:rsid w:val="000C42CB"/>
    <w:rsid w:val="000C5E01"/>
    <w:rsid w:val="000C742D"/>
    <w:rsid w:val="000C7AD9"/>
    <w:rsid w:val="000C7F4F"/>
    <w:rsid w:val="000D2F51"/>
    <w:rsid w:val="000D3E97"/>
    <w:rsid w:val="000D4DC8"/>
    <w:rsid w:val="000D54C5"/>
    <w:rsid w:val="000D5793"/>
    <w:rsid w:val="000D6408"/>
    <w:rsid w:val="000D65E2"/>
    <w:rsid w:val="000D6F8F"/>
    <w:rsid w:val="000D7F2C"/>
    <w:rsid w:val="000E004B"/>
    <w:rsid w:val="000E0919"/>
    <w:rsid w:val="000E0B0F"/>
    <w:rsid w:val="000E0DAF"/>
    <w:rsid w:val="000E23D8"/>
    <w:rsid w:val="000E2452"/>
    <w:rsid w:val="000E2689"/>
    <w:rsid w:val="000E2C8F"/>
    <w:rsid w:val="000E345B"/>
    <w:rsid w:val="000E3524"/>
    <w:rsid w:val="000E415C"/>
    <w:rsid w:val="000E422A"/>
    <w:rsid w:val="000E46DC"/>
    <w:rsid w:val="000E5A5C"/>
    <w:rsid w:val="000E682F"/>
    <w:rsid w:val="000E68F0"/>
    <w:rsid w:val="000E77DB"/>
    <w:rsid w:val="000E7FA5"/>
    <w:rsid w:val="000F0896"/>
    <w:rsid w:val="000F0E3A"/>
    <w:rsid w:val="000F1A9E"/>
    <w:rsid w:val="000F2C1E"/>
    <w:rsid w:val="000F3395"/>
    <w:rsid w:val="000F4EC4"/>
    <w:rsid w:val="000F54D7"/>
    <w:rsid w:val="000F6753"/>
    <w:rsid w:val="0010089B"/>
    <w:rsid w:val="00100B4D"/>
    <w:rsid w:val="00101057"/>
    <w:rsid w:val="00101EFD"/>
    <w:rsid w:val="001028BF"/>
    <w:rsid w:val="001028E0"/>
    <w:rsid w:val="001033F4"/>
    <w:rsid w:val="00103930"/>
    <w:rsid w:val="00103A3A"/>
    <w:rsid w:val="0010566D"/>
    <w:rsid w:val="00106541"/>
    <w:rsid w:val="001069B1"/>
    <w:rsid w:val="00107A4E"/>
    <w:rsid w:val="00107F9C"/>
    <w:rsid w:val="00110077"/>
    <w:rsid w:val="00110AE6"/>
    <w:rsid w:val="00111692"/>
    <w:rsid w:val="00112E1B"/>
    <w:rsid w:val="00113611"/>
    <w:rsid w:val="00113E39"/>
    <w:rsid w:val="001140A6"/>
    <w:rsid w:val="0011431E"/>
    <w:rsid w:val="00114FD6"/>
    <w:rsid w:val="00115A0C"/>
    <w:rsid w:val="00115B5D"/>
    <w:rsid w:val="00116020"/>
    <w:rsid w:val="00116059"/>
    <w:rsid w:val="00116746"/>
    <w:rsid w:val="00117B56"/>
    <w:rsid w:val="00117EED"/>
    <w:rsid w:val="00117F93"/>
    <w:rsid w:val="0012121B"/>
    <w:rsid w:val="00122509"/>
    <w:rsid w:val="00122A82"/>
    <w:rsid w:val="0012393B"/>
    <w:rsid w:val="001242BD"/>
    <w:rsid w:val="00124361"/>
    <w:rsid w:val="001249A8"/>
    <w:rsid w:val="001249CC"/>
    <w:rsid w:val="00125191"/>
    <w:rsid w:val="00126664"/>
    <w:rsid w:val="00126AD4"/>
    <w:rsid w:val="00126FFA"/>
    <w:rsid w:val="00127AFD"/>
    <w:rsid w:val="0013110E"/>
    <w:rsid w:val="00132C0E"/>
    <w:rsid w:val="00133B5B"/>
    <w:rsid w:val="00134F4B"/>
    <w:rsid w:val="0013510C"/>
    <w:rsid w:val="00135630"/>
    <w:rsid w:val="00135D4C"/>
    <w:rsid w:val="001363D3"/>
    <w:rsid w:val="00136718"/>
    <w:rsid w:val="00136811"/>
    <w:rsid w:val="00137303"/>
    <w:rsid w:val="0014283B"/>
    <w:rsid w:val="00142D07"/>
    <w:rsid w:val="00143A00"/>
    <w:rsid w:val="001456F4"/>
    <w:rsid w:val="00146321"/>
    <w:rsid w:val="00146A10"/>
    <w:rsid w:val="001476D2"/>
    <w:rsid w:val="001500EF"/>
    <w:rsid w:val="0015138D"/>
    <w:rsid w:val="001513BC"/>
    <w:rsid w:val="00151434"/>
    <w:rsid w:val="00151896"/>
    <w:rsid w:val="00152B81"/>
    <w:rsid w:val="00154B6A"/>
    <w:rsid w:val="001555AF"/>
    <w:rsid w:val="00156F8B"/>
    <w:rsid w:val="00157A74"/>
    <w:rsid w:val="00157C1D"/>
    <w:rsid w:val="00157C73"/>
    <w:rsid w:val="00161363"/>
    <w:rsid w:val="0016148A"/>
    <w:rsid w:val="00161524"/>
    <w:rsid w:val="001626FA"/>
    <w:rsid w:val="0016415D"/>
    <w:rsid w:val="0016429D"/>
    <w:rsid w:val="0016433E"/>
    <w:rsid w:val="0016591D"/>
    <w:rsid w:val="00167692"/>
    <w:rsid w:val="00167EAF"/>
    <w:rsid w:val="00170DCA"/>
    <w:rsid w:val="00171209"/>
    <w:rsid w:val="00171830"/>
    <w:rsid w:val="001718C1"/>
    <w:rsid w:val="00171F59"/>
    <w:rsid w:val="00172902"/>
    <w:rsid w:val="0017311A"/>
    <w:rsid w:val="00174AF5"/>
    <w:rsid w:val="001758C4"/>
    <w:rsid w:val="00177CF7"/>
    <w:rsid w:val="00180FE1"/>
    <w:rsid w:val="00181D7F"/>
    <w:rsid w:val="00182747"/>
    <w:rsid w:val="001836DD"/>
    <w:rsid w:val="0018449C"/>
    <w:rsid w:val="001848C3"/>
    <w:rsid w:val="00184DE4"/>
    <w:rsid w:val="00184EE1"/>
    <w:rsid w:val="00185693"/>
    <w:rsid w:val="00187A0F"/>
    <w:rsid w:val="00187BE6"/>
    <w:rsid w:val="00190533"/>
    <w:rsid w:val="00190C17"/>
    <w:rsid w:val="00191B77"/>
    <w:rsid w:val="0019287D"/>
    <w:rsid w:val="00193A93"/>
    <w:rsid w:val="00193F65"/>
    <w:rsid w:val="001947C9"/>
    <w:rsid w:val="0019766D"/>
    <w:rsid w:val="001A1B52"/>
    <w:rsid w:val="001A20E0"/>
    <w:rsid w:val="001A40C0"/>
    <w:rsid w:val="001A49A7"/>
    <w:rsid w:val="001A4BB6"/>
    <w:rsid w:val="001A4FE7"/>
    <w:rsid w:val="001A5767"/>
    <w:rsid w:val="001A597A"/>
    <w:rsid w:val="001A5F9B"/>
    <w:rsid w:val="001A6653"/>
    <w:rsid w:val="001A6B2F"/>
    <w:rsid w:val="001A6DB0"/>
    <w:rsid w:val="001A7077"/>
    <w:rsid w:val="001A7FFA"/>
    <w:rsid w:val="001B2F24"/>
    <w:rsid w:val="001B36F4"/>
    <w:rsid w:val="001B3724"/>
    <w:rsid w:val="001B382B"/>
    <w:rsid w:val="001B386F"/>
    <w:rsid w:val="001B3BCC"/>
    <w:rsid w:val="001B3E1C"/>
    <w:rsid w:val="001B3E82"/>
    <w:rsid w:val="001B4107"/>
    <w:rsid w:val="001B4B7B"/>
    <w:rsid w:val="001B54E5"/>
    <w:rsid w:val="001C0069"/>
    <w:rsid w:val="001C00B3"/>
    <w:rsid w:val="001C03B4"/>
    <w:rsid w:val="001C0856"/>
    <w:rsid w:val="001C0E05"/>
    <w:rsid w:val="001C0F2D"/>
    <w:rsid w:val="001C0FA6"/>
    <w:rsid w:val="001C12DE"/>
    <w:rsid w:val="001C1A7E"/>
    <w:rsid w:val="001C1B76"/>
    <w:rsid w:val="001C2E57"/>
    <w:rsid w:val="001C33E5"/>
    <w:rsid w:val="001C434C"/>
    <w:rsid w:val="001C435F"/>
    <w:rsid w:val="001C4FE4"/>
    <w:rsid w:val="001C5BDA"/>
    <w:rsid w:val="001C5E17"/>
    <w:rsid w:val="001C63DB"/>
    <w:rsid w:val="001C654A"/>
    <w:rsid w:val="001C6BF2"/>
    <w:rsid w:val="001C71FA"/>
    <w:rsid w:val="001D02C2"/>
    <w:rsid w:val="001D08A8"/>
    <w:rsid w:val="001D0B21"/>
    <w:rsid w:val="001D13A4"/>
    <w:rsid w:val="001D1826"/>
    <w:rsid w:val="001D1967"/>
    <w:rsid w:val="001D2F26"/>
    <w:rsid w:val="001D38A5"/>
    <w:rsid w:val="001D61D7"/>
    <w:rsid w:val="001D6BCB"/>
    <w:rsid w:val="001D7529"/>
    <w:rsid w:val="001E026C"/>
    <w:rsid w:val="001E06CA"/>
    <w:rsid w:val="001E0718"/>
    <w:rsid w:val="001E1744"/>
    <w:rsid w:val="001E20D5"/>
    <w:rsid w:val="001E2775"/>
    <w:rsid w:val="001E29C9"/>
    <w:rsid w:val="001E2CD6"/>
    <w:rsid w:val="001E2D16"/>
    <w:rsid w:val="001E56FD"/>
    <w:rsid w:val="001E5C0E"/>
    <w:rsid w:val="001E6507"/>
    <w:rsid w:val="001E7A4F"/>
    <w:rsid w:val="001F03C7"/>
    <w:rsid w:val="001F08E3"/>
    <w:rsid w:val="001F1369"/>
    <w:rsid w:val="001F1C71"/>
    <w:rsid w:val="001F2578"/>
    <w:rsid w:val="001F31F9"/>
    <w:rsid w:val="001F3627"/>
    <w:rsid w:val="001F4CB9"/>
    <w:rsid w:val="001F4CCF"/>
    <w:rsid w:val="001F4E5B"/>
    <w:rsid w:val="001F4F99"/>
    <w:rsid w:val="001F531E"/>
    <w:rsid w:val="001F53A3"/>
    <w:rsid w:val="001F5D80"/>
    <w:rsid w:val="001F5F5B"/>
    <w:rsid w:val="001F7FD9"/>
    <w:rsid w:val="00201BD1"/>
    <w:rsid w:val="00201C4C"/>
    <w:rsid w:val="002021D5"/>
    <w:rsid w:val="002055A5"/>
    <w:rsid w:val="002056CB"/>
    <w:rsid w:val="002066BD"/>
    <w:rsid w:val="00207869"/>
    <w:rsid w:val="0020787A"/>
    <w:rsid w:val="002079F5"/>
    <w:rsid w:val="0021025A"/>
    <w:rsid w:val="00210529"/>
    <w:rsid w:val="00210C21"/>
    <w:rsid w:val="00210FD8"/>
    <w:rsid w:val="002115C1"/>
    <w:rsid w:val="002115C9"/>
    <w:rsid w:val="00213503"/>
    <w:rsid w:val="00214512"/>
    <w:rsid w:val="00214BBA"/>
    <w:rsid w:val="00216109"/>
    <w:rsid w:val="00216583"/>
    <w:rsid w:val="00216CBF"/>
    <w:rsid w:val="00217778"/>
    <w:rsid w:val="00220D4C"/>
    <w:rsid w:val="0022129E"/>
    <w:rsid w:val="00221B4D"/>
    <w:rsid w:val="00221D94"/>
    <w:rsid w:val="00222BD3"/>
    <w:rsid w:val="00222D3E"/>
    <w:rsid w:val="00225993"/>
    <w:rsid w:val="00225B6D"/>
    <w:rsid w:val="00226A25"/>
    <w:rsid w:val="00226D4D"/>
    <w:rsid w:val="0022716B"/>
    <w:rsid w:val="00230440"/>
    <w:rsid w:val="002309FE"/>
    <w:rsid w:val="002312CA"/>
    <w:rsid w:val="00231942"/>
    <w:rsid w:val="00231C74"/>
    <w:rsid w:val="00231C78"/>
    <w:rsid w:val="00232194"/>
    <w:rsid w:val="002322D1"/>
    <w:rsid w:val="002337AE"/>
    <w:rsid w:val="00233E86"/>
    <w:rsid w:val="002347E6"/>
    <w:rsid w:val="00235EFC"/>
    <w:rsid w:val="00235F93"/>
    <w:rsid w:val="00236299"/>
    <w:rsid w:val="00236538"/>
    <w:rsid w:val="0024038F"/>
    <w:rsid w:val="00240C55"/>
    <w:rsid w:val="00240C70"/>
    <w:rsid w:val="002410F9"/>
    <w:rsid w:val="00241549"/>
    <w:rsid w:val="00242112"/>
    <w:rsid w:val="0024405D"/>
    <w:rsid w:val="002455C3"/>
    <w:rsid w:val="00245D73"/>
    <w:rsid w:val="0024614B"/>
    <w:rsid w:val="0024669F"/>
    <w:rsid w:val="002469BD"/>
    <w:rsid w:val="002473F5"/>
    <w:rsid w:val="00247F84"/>
    <w:rsid w:val="00252EDF"/>
    <w:rsid w:val="00253853"/>
    <w:rsid w:val="00253B78"/>
    <w:rsid w:val="00254100"/>
    <w:rsid w:val="0025530F"/>
    <w:rsid w:val="002561F9"/>
    <w:rsid w:val="0025732C"/>
    <w:rsid w:val="00257748"/>
    <w:rsid w:val="002603B6"/>
    <w:rsid w:val="002606FC"/>
    <w:rsid w:val="00260CD7"/>
    <w:rsid w:val="0026162B"/>
    <w:rsid w:val="00261859"/>
    <w:rsid w:val="00265D00"/>
    <w:rsid w:val="00266204"/>
    <w:rsid w:val="002664DA"/>
    <w:rsid w:val="00266A40"/>
    <w:rsid w:val="00266B77"/>
    <w:rsid w:val="00266C9E"/>
    <w:rsid w:val="00266FC9"/>
    <w:rsid w:val="00270858"/>
    <w:rsid w:val="00271080"/>
    <w:rsid w:val="00271658"/>
    <w:rsid w:val="00272333"/>
    <w:rsid w:val="00272605"/>
    <w:rsid w:val="0027320C"/>
    <w:rsid w:val="002734AC"/>
    <w:rsid w:val="00274CD9"/>
    <w:rsid w:val="00275953"/>
    <w:rsid w:val="00275D87"/>
    <w:rsid w:val="00276286"/>
    <w:rsid w:val="002763D5"/>
    <w:rsid w:val="0027654D"/>
    <w:rsid w:val="002769A9"/>
    <w:rsid w:val="00276F38"/>
    <w:rsid w:val="00277762"/>
    <w:rsid w:val="00280FF3"/>
    <w:rsid w:val="00281279"/>
    <w:rsid w:val="00281548"/>
    <w:rsid w:val="00281B0E"/>
    <w:rsid w:val="00282CDE"/>
    <w:rsid w:val="0028311D"/>
    <w:rsid w:val="00284BA5"/>
    <w:rsid w:val="002853DC"/>
    <w:rsid w:val="00285566"/>
    <w:rsid w:val="0028596D"/>
    <w:rsid w:val="00285DF0"/>
    <w:rsid w:val="00286970"/>
    <w:rsid w:val="00286C71"/>
    <w:rsid w:val="00286DE8"/>
    <w:rsid w:val="00290DC2"/>
    <w:rsid w:val="002923FC"/>
    <w:rsid w:val="002926A2"/>
    <w:rsid w:val="002931A4"/>
    <w:rsid w:val="00293E43"/>
    <w:rsid w:val="0029423A"/>
    <w:rsid w:val="002944CE"/>
    <w:rsid w:val="002951B3"/>
    <w:rsid w:val="00295619"/>
    <w:rsid w:val="00295D4C"/>
    <w:rsid w:val="00296585"/>
    <w:rsid w:val="002A0432"/>
    <w:rsid w:val="002A24D4"/>
    <w:rsid w:val="002A5145"/>
    <w:rsid w:val="002A6DFE"/>
    <w:rsid w:val="002A715B"/>
    <w:rsid w:val="002A7BC3"/>
    <w:rsid w:val="002B0114"/>
    <w:rsid w:val="002B0978"/>
    <w:rsid w:val="002B12F4"/>
    <w:rsid w:val="002B13DD"/>
    <w:rsid w:val="002B1551"/>
    <w:rsid w:val="002B17F1"/>
    <w:rsid w:val="002B1B3F"/>
    <w:rsid w:val="002B1C5A"/>
    <w:rsid w:val="002B2161"/>
    <w:rsid w:val="002B35E8"/>
    <w:rsid w:val="002B4A3B"/>
    <w:rsid w:val="002B526B"/>
    <w:rsid w:val="002B59EB"/>
    <w:rsid w:val="002B71CA"/>
    <w:rsid w:val="002B7D05"/>
    <w:rsid w:val="002C0043"/>
    <w:rsid w:val="002C11D4"/>
    <w:rsid w:val="002C15D5"/>
    <w:rsid w:val="002C1625"/>
    <w:rsid w:val="002C2528"/>
    <w:rsid w:val="002C2654"/>
    <w:rsid w:val="002C28D3"/>
    <w:rsid w:val="002C2D70"/>
    <w:rsid w:val="002C442E"/>
    <w:rsid w:val="002C4B97"/>
    <w:rsid w:val="002C57A2"/>
    <w:rsid w:val="002C644C"/>
    <w:rsid w:val="002C7551"/>
    <w:rsid w:val="002C7AE3"/>
    <w:rsid w:val="002C7E77"/>
    <w:rsid w:val="002D000F"/>
    <w:rsid w:val="002D0B80"/>
    <w:rsid w:val="002D0F65"/>
    <w:rsid w:val="002D24D9"/>
    <w:rsid w:val="002D30E4"/>
    <w:rsid w:val="002D47F4"/>
    <w:rsid w:val="002D497D"/>
    <w:rsid w:val="002D4C54"/>
    <w:rsid w:val="002D4C57"/>
    <w:rsid w:val="002D522C"/>
    <w:rsid w:val="002D6EDE"/>
    <w:rsid w:val="002D6FD4"/>
    <w:rsid w:val="002E0461"/>
    <w:rsid w:val="002E063F"/>
    <w:rsid w:val="002E3132"/>
    <w:rsid w:val="002E334B"/>
    <w:rsid w:val="002E4011"/>
    <w:rsid w:val="002E4916"/>
    <w:rsid w:val="002E4DDA"/>
    <w:rsid w:val="002E559C"/>
    <w:rsid w:val="002E6495"/>
    <w:rsid w:val="002E6ADE"/>
    <w:rsid w:val="002E7132"/>
    <w:rsid w:val="002E7BD5"/>
    <w:rsid w:val="002F0CF3"/>
    <w:rsid w:val="002F1352"/>
    <w:rsid w:val="002F13F6"/>
    <w:rsid w:val="002F17EB"/>
    <w:rsid w:val="002F22A9"/>
    <w:rsid w:val="002F26DB"/>
    <w:rsid w:val="002F4F70"/>
    <w:rsid w:val="002F5931"/>
    <w:rsid w:val="002F6359"/>
    <w:rsid w:val="002F73C2"/>
    <w:rsid w:val="002F7B0E"/>
    <w:rsid w:val="002F7DAD"/>
    <w:rsid w:val="002F7DC4"/>
    <w:rsid w:val="002F7DEF"/>
    <w:rsid w:val="00300ABD"/>
    <w:rsid w:val="00300EF1"/>
    <w:rsid w:val="00301D3A"/>
    <w:rsid w:val="00302091"/>
    <w:rsid w:val="00302606"/>
    <w:rsid w:val="00302824"/>
    <w:rsid w:val="003030BE"/>
    <w:rsid w:val="00303744"/>
    <w:rsid w:val="00304380"/>
    <w:rsid w:val="00304A01"/>
    <w:rsid w:val="003050AC"/>
    <w:rsid w:val="00305769"/>
    <w:rsid w:val="00306417"/>
    <w:rsid w:val="00307157"/>
    <w:rsid w:val="003076F4"/>
    <w:rsid w:val="00310B8F"/>
    <w:rsid w:val="00311FBC"/>
    <w:rsid w:val="003123F1"/>
    <w:rsid w:val="003126E3"/>
    <w:rsid w:val="0031381D"/>
    <w:rsid w:val="00314B32"/>
    <w:rsid w:val="00314D1F"/>
    <w:rsid w:val="003156FD"/>
    <w:rsid w:val="00315941"/>
    <w:rsid w:val="00316362"/>
    <w:rsid w:val="00316A74"/>
    <w:rsid w:val="0031790C"/>
    <w:rsid w:val="003207A5"/>
    <w:rsid w:val="003209A7"/>
    <w:rsid w:val="00321823"/>
    <w:rsid w:val="0032250E"/>
    <w:rsid w:val="003229DC"/>
    <w:rsid w:val="00324295"/>
    <w:rsid w:val="0032433B"/>
    <w:rsid w:val="00326506"/>
    <w:rsid w:val="00326B81"/>
    <w:rsid w:val="0032739B"/>
    <w:rsid w:val="00327811"/>
    <w:rsid w:val="0032C8FA"/>
    <w:rsid w:val="0033155C"/>
    <w:rsid w:val="00333630"/>
    <w:rsid w:val="00333B9D"/>
    <w:rsid w:val="00333E49"/>
    <w:rsid w:val="003342A7"/>
    <w:rsid w:val="00336C1E"/>
    <w:rsid w:val="00336DCF"/>
    <w:rsid w:val="003401DF"/>
    <w:rsid w:val="00341019"/>
    <w:rsid w:val="00341CE3"/>
    <w:rsid w:val="00342194"/>
    <w:rsid w:val="003423CE"/>
    <w:rsid w:val="003426D5"/>
    <w:rsid w:val="00344074"/>
    <w:rsid w:val="00344166"/>
    <w:rsid w:val="003455D7"/>
    <w:rsid w:val="00345F28"/>
    <w:rsid w:val="00346B31"/>
    <w:rsid w:val="00346D26"/>
    <w:rsid w:val="003475D6"/>
    <w:rsid w:val="00350689"/>
    <w:rsid w:val="00350928"/>
    <w:rsid w:val="00351439"/>
    <w:rsid w:val="0035172E"/>
    <w:rsid w:val="003517E4"/>
    <w:rsid w:val="0035225E"/>
    <w:rsid w:val="00352A12"/>
    <w:rsid w:val="00353EC9"/>
    <w:rsid w:val="00353F8F"/>
    <w:rsid w:val="0035410F"/>
    <w:rsid w:val="00354139"/>
    <w:rsid w:val="00354732"/>
    <w:rsid w:val="0035516F"/>
    <w:rsid w:val="003551FC"/>
    <w:rsid w:val="00355CAD"/>
    <w:rsid w:val="003571CC"/>
    <w:rsid w:val="00357E30"/>
    <w:rsid w:val="00361616"/>
    <w:rsid w:val="00361F93"/>
    <w:rsid w:val="003630E6"/>
    <w:rsid w:val="003634EB"/>
    <w:rsid w:val="003637E6"/>
    <w:rsid w:val="00363E12"/>
    <w:rsid w:val="003643D4"/>
    <w:rsid w:val="00364497"/>
    <w:rsid w:val="0036507B"/>
    <w:rsid w:val="00365588"/>
    <w:rsid w:val="00365C10"/>
    <w:rsid w:val="00366044"/>
    <w:rsid w:val="003669D9"/>
    <w:rsid w:val="0036757D"/>
    <w:rsid w:val="00367E8E"/>
    <w:rsid w:val="00370BFE"/>
    <w:rsid w:val="00371DBB"/>
    <w:rsid w:val="00373C23"/>
    <w:rsid w:val="00373CF3"/>
    <w:rsid w:val="00373DB1"/>
    <w:rsid w:val="00374AD0"/>
    <w:rsid w:val="003766D8"/>
    <w:rsid w:val="00376B42"/>
    <w:rsid w:val="00376D47"/>
    <w:rsid w:val="00376F78"/>
    <w:rsid w:val="003771E2"/>
    <w:rsid w:val="00377ED7"/>
    <w:rsid w:val="00377F65"/>
    <w:rsid w:val="00380876"/>
    <w:rsid w:val="00380B0C"/>
    <w:rsid w:val="00382528"/>
    <w:rsid w:val="00382F4D"/>
    <w:rsid w:val="00384EB9"/>
    <w:rsid w:val="003853CC"/>
    <w:rsid w:val="00385687"/>
    <w:rsid w:val="003860C2"/>
    <w:rsid w:val="003861B8"/>
    <w:rsid w:val="003862E7"/>
    <w:rsid w:val="00386F29"/>
    <w:rsid w:val="0039025F"/>
    <w:rsid w:val="0039055B"/>
    <w:rsid w:val="003905E8"/>
    <w:rsid w:val="00390EA5"/>
    <w:rsid w:val="003911CA"/>
    <w:rsid w:val="00392214"/>
    <w:rsid w:val="0039331D"/>
    <w:rsid w:val="003938F3"/>
    <w:rsid w:val="00395026"/>
    <w:rsid w:val="003954D2"/>
    <w:rsid w:val="00396853"/>
    <w:rsid w:val="00397627"/>
    <w:rsid w:val="003A1361"/>
    <w:rsid w:val="003A186E"/>
    <w:rsid w:val="003A1AFC"/>
    <w:rsid w:val="003A20C2"/>
    <w:rsid w:val="003A2202"/>
    <w:rsid w:val="003A2775"/>
    <w:rsid w:val="003A36F7"/>
    <w:rsid w:val="003A396A"/>
    <w:rsid w:val="003A4560"/>
    <w:rsid w:val="003A46FA"/>
    <w:rsid w:val="003A503C"/>
    <w:rsid w:val="003A51C5"/>
    <w:rsid w:val="003A6B3E"/>
    <w:rsid w:val="003A6E3D"/>
    <w:rsid w:val="003B08AF"/>
    <w:rsid w:val="003B0BBC"/>
    <w:rsid w:val="003B0D7E"/>
    <w:rsid w:val="003B1050"/>
    <w:rsid w:val="003B10AE"/>
    <w:rsid w:val="003B11C0"/>
    <w:rsid w:val="003B561C"/>
    <w:rsid w:val="003B59E9"/>
    <w:rsid w:val="003B5A0D"/>
    <w:rsid w:val="003B5F9F"/>
    <w:rsid w:val="003B6925"/>
    <w:rsid w:val="003B7C78"/>
    <w:rsid w:val="003C0380"/>
    <w:rsid w:val="003C068D"/>
    <w:rsid w:val="003C0BFE"/>
    <w:rsid w:val="003C0FC3"/>
    <w:rsid w:val="003C11F3"/>
    <w:rsid w:val="003C2ADF"/>
    <w:rsid w:val="003C31F7"/>
    <w:rsid w:val="003C4228"/>
    <w:rsid w:val="003C4CDF"/>
    <w:rsid w:val="003C5C92"/>
    <w:rsid w:val="003C645A"/>
    <w:rsid w:val="003C65ED"/>
    <w:rsid w:val="003C69E6"/>
    <w:rsid w:val="003C6F0D"/>
    <w:rsid w:val="003C7DAE"/>
    <w:rsid w:val="003D1691"/>
    <w:rsid w:val="003D1B01"/>
    <w:rsid w:val="003D255C"/>
    <w:rsid w:val="003D28CD"/>
    <w:rsid w:val="003D2B2C"/>
    <w:rsid w:val="003D3A42"/>
    <w:rsid w:val="003D56CB"/>
    <w:rsid w:val="003D575A"/>
    <w:rsid w:val="003D64FF"/>
    <w:rsid w:val="003D65EF"/>
    <w:rsid w:val="003D704F"/>
    <w:rsid w:val="003E0035"/>
    <w:rsid w:val="003E022C"/>
    <w:rsid w:val="003E074B"/>
    <w:rsid w:val="003E26DF"/>
    <w:rsid w:val="003E3101"/>
    <w:rsid w:val="003E3339"/>
    <w:rsid w:val="003E3B6E"/>
    <w:rsid w:val="003E404A"/>
    <w:rsid w:val="003E467C"/>
    <w:rsid w:val="003E571F"/>
    <w:rsid w:val="003E5987"/>
    <w:rsid w:val="003E7F1E"/>
    <w:rsid w:val="003F053E"/>
    <w:rsid w:val="003F078F"/>
    <w:rsid w:val="003F130A"/>
    <w:rsid w:val="003F1B42"/>
    <w:rsid w:val="003F1F17"/>
    <w:rsid w:val="003F29DE"/>
    <w:rsid w:val="003F2C29"/>
    <w:rsid w:val="003F2DDE"/>
    <w:rsid w:val="003F539A"/>
    <w:rsid w:val="003F5CA9"/>
    <w:rsid w:val="003F72F9"/>
    <w:rsid w:val="00401A17"/>
    <w:rsid w:val="00403337"/>
    <w:rsid w:val="004040B6"/>
    <w:rsid w:val="00404F00"/>
    <w:rsid w:val="00405166"/>
    <w:rsid w:val="004063F2"/>
    <w:rsid w:val="0040733B"/>
    <w:rsid w:val="00407A2B"/>
    <w:rsid w:val="00407E56"/>
    <w:rsid w:val="004101DA"/>
    <w:rsid w:val="00410B31"/>
    <w:rsid w:val="00412956"/>
    <w:rsid w:val="004141FB"/>
    <w:rsid w:val="004148DE"/>
    <w:rsid w:val="0041556E"/>
    <w:rsid w:val="004172C8"/>
    <w:rsid w:val="00420331"/>
    <w:rsid w:val="00421A09"/>
    <w:rsid w:val="00422354"/>
    <w:rsid w:val="004223FA"/>
    <w:rsid w:val="004228A4"/>
    <w:rsid w:val="00423EBE"/>
    <w:rsid w:val="00424342"/>
    <w:rsid w:val="00425034"/>
    <w:rsid w:val="004250C7"/>
    <w:rsid w:val="00425FCD"/>
    <w:rsid w:val="004267E0"/>
    <w:rsid w:val="004279A8"/>
    <w:rsid w:val="00430419"/>
    <w:rsid w:val="004313CB"/>
    <w:rsid w:val="004316E7"/>
    <w:rsid w:val="0043220D"/>
    <w:rsid w:val="0043339C"/>
    <w:rsid w:val="0043399C"/>
    <w:rsid w:val="00433B1C"/>
    <w:rsid w:val="00434D3E"/>
    <w:rsid w:val="0043589E"/>
    <w:rsid w:val="00435F11"/>
    <w:rsid w:val="00436448"/>
    <w:rsid w:val="004374B2"/>
    <w:rsid w:val="00437A1B"/>
    <w:rsid w:val="004406AD"/>
    <w:rsid w:val="00441438"/>
    <w:rsid w:val="00441E3A"/>
    <w:rsid w:val="004421BA"/>
    <w:rsid w:val="0044412F"/>
    <w:rsid w:val="004444FE"/>
    <w:rsid w:val="00444E8D"/>
    <w:rsid w:val="00445137"/>
    <w:rsid w:val="0044515C"/>
    <w:rsid w:val="00445190"/>
    <w:rsid w:val="00446C2C"/>
    <w:rsid w:val="004476D9"/>
    <w:rsid w:val="00447A2F"/>
    <w:rsid w:val="00447DBB"/>
    <w:rsid w:val="004502C4"/>
    <w:rsid w:val="0045087E"/>
    <w:rsid w:val="00451718"/>
    <w:rsid w:val="00451F50"/>
    <w:rsid w:val="004534C0"/>
    <w:rsid w:val="00453A93"/>
    <w:rsid w:val="0045403B"/>
    <w:rsid w:val="0045482D"/>
    <w:rsid w:val="00454A45"/>
    <w:rsid w:val="00455E18"/>
    <w:rsid w:val="00456439"/>
    <w:rsid w:val="00456AF1"/>
    <w:rsid w:val="0046030A"/>
    <w:rsid w:val="00461CE3"/>
    <w:rsid w:val="00461D4F"/>
    <w:rsid w:val="004620F7"/>
    <w:rsid w:val="004625C8"/>
    <w:rsid w:val="00463A35"/>
    <w:rsid w:val="00464042"/>
    <w:rsid w:val="00464A11"/>
    <w:rsid w:val="004659FD"/>
    <w:rsid w:val="00466786"/>
    <w:rsid w:val="004679BC"/>
    <w:rsid w:val="004679D3"/>
    <w:rsid w:val="00470546"/>
    <w:rsid w:val="00473091"/>
    <w:rsid w:val="004750D9"/>
    <w:rsid w:val="004751B3"/>
    <w:rsid w:val="0047532B"/>
    <w:rsid w:val="00475D6A"/>
    <w:rsid w:val="0047623D"/>
    <w:rsid w:val="004762D2"/>
    <w:rsid w:val="00476761"/>
    <w:rsid w:val="00480066"/>
    <w:rsid w:val="0048067A"/>
    <w:rsid w:val="004815F3"/>
    <w:rsid w:val="0048492F"/>
    <w:rsid w:val="00485647"/>
    <w:rsid w:val="00485BCA"/>
    <w:rsid w:val="004870F7"/>
    <w:rsid w:val="004875FA"/>
    <w:rsid w:val="00487E5A"/>
    <w:rsid w:val="0049077A"/>
    <w:rsid w:val="00490E08"/>
    <w:rsid w:val="00490F76"/>
    <w:rsid w:val="004918BE"/>
    <w:rsid w:val="00491BB0"/>
    <w:rsid w:val="00491D0B"/>
    <w:rsid w:val="004920F4"/>
    <w:rsid w:val="004921E3"/>
    <w:rsid w:val="0049380D"/>
    <w:rsid w:val="004939D7"/>
    <w:rsid w:val="00494FC0"/>
    <w:rsid w:val="00495DF6"/>
    <w:rsid w:val="00496668"/>
    <w:rsid w:val="0049684B"/>
    <w:rsid w:val="004977E0"/>
    <w:rsid w:val="004A08B6"/>
    <w:rsid w:val="004A10B3"/>
    <w:rsid w:val="004A133E"/>
    <w:rsid w:val="004A151E"/>
    <w:rsid w:val="004A2681"/>
    <w:rsid w:val="004A2E3E"/>
    <w:rsid w:val="004A3471"/>
    <w:rsid w:val="004A4417"/>
    <w:rsid w:val="004A4D02"/>
    <w:rsid w:val="004A70C4"/>
    <w:rsid w:val="004A71B9"/>
    <w:rsid w:val="004A7D3F"/>
    <w:rsid w:val="004B0344"/>
    <w:rsid w:val="004B12FB"/>
    <w:rsid w:val="004B19C1"/>
    <w:rsid w:val="004B248B"/>
    <w:rsid w:val="004B3E9E"/>
    <w:rsid w:val="004B4318"/>
    <w:rsid w:val="004B43C1"/>
    <w:rsid w:val="004B6722"/>
    <w:rsid w:val="004C2207"/>
    <w:rsid w:val="004C30CA"/>
    <w:rsid w:val="004C53DA"/>
    <w:rsid w:val="004C57B8"/>
    <w:rsid w:val="004C5E90"/>
    <w:rsid w:val="004C636A"/>
    <w:rsid w:val="004C65A3"/>
    <w:rsid w:val="004C7537"/>
    <w:rsid w:val="004C7813"/>
    <w:rsid w:val="004C7BFF"/>
    <w:rsid w:val="004D0677"/>
    <w:rsid w:val="004D0BF2"/>
    <w:rsid w:val="004D12BE"/>
    <w:rsid w:val="004D1C5A"/>
    <w:rsid w:val="004D2762"/>
    <w:rsid w:val="004D2E8D"/>
    <w:rsid w:val="004D31A0"/>
    <w:rsid w:val="004D4284"/>
    <w:rsid w:val="004D42F5"/>
    <w:rsid w:val="004D53E1"/>
    <w:rsid w:val="004D5C3A"/>
    <w:rsid w:val="004D79FB"/>
    <w:rsid w:val="004E0D67"/>
    <w:rsid w:val="004E0EE6"/>
    <w:rsid w:val="004E2C12"/>
    <w:rsid w:val="004E3181"/>
    <w:rsid w:val="004E49D8"/>
    <w:rsid w:val="004E4D57"/>
    <w:rsid w:val="004E5809"/>
    <w:rsid w:val="004E5A35"/>
    <w:rsid w:val="004E614E"/>
    <w:rsid w:val="004E63F5"/>
    <w:rsid w:val="004E661F"/>
    <w:rsid w:val="004E70CB"/>
    <w:rsid w:val="004E767C"/>
    <w:rsid w:val="004F016F"/>
    <w:rsid w:val="004F04CD"/>
    <w:rsid w:val="004F099B"/>
    <w:rsid w:val="004F153F"/>
    <w:rsid w:val="004F3AF8"/>
    <w:rsid w:val="004F3D5D"/>
    <w:rsid w:val="004F478D"/>
    <w:rsid w:val="004F48AB"/>
    <w:rsid w:val="004F7685"/>
    <w:rsid w:val="005003DB"/>
    <w:rsid w:val="00501051"/>
    <w:rsid w:val="00501EEF"/>
    <w:rsid w:val="00503E71"/>
    <w:rsid w:val="005044E9"/>
    <w:rsid w:val="0050514A"/>
    <w:rsid w:val="00505520"/>
    <w:rsid w:val="00505709"/>
    <w:rsid w:val="00506648"/>
    <w:rsid w:val="005077CB"/>
    <w:rsid w:val="00507C29"/>
    <w:rsid w:val="00510AB4"/>
    <w:rsid w:val="00511AC7"/>
    <w:rsid w:val="005121AA"/>
    <w:rsid w:val="0051283D"/>
    <w:rsid w:val="005130ED"/>
    <w:rsid w:val="00513492"/>
    <w:rsid w:val="005143D0"/>
    <w:rsid w:val="00514477"/>
    <w:rsid w:val="00514E12"/>
    <w:rsid w:val="00514E6D"/>
    <w:rsid w:val="0051560C"/>
    <w:rsid w:val="005157F6"/>
    <w:rsid w:val="00516379"/>
    <w:rsid w:val="00517097"/>
    <w:rsid w:val="00517F20"/>
    <w:rsid w:val="005204D0"/>
    <w:rsid w:val="00520D8F"/>
    <w:rsid w:val="005210C8"/>
    <w:rsid w:val="00522340"/>
    <w:rsid w:val="00523DD3"/>
    <w:rsid w:val="00523EA4"/>
    <w:rsid w:val="00524164"/>
    <w:rsid w:val="005242C5"/>
    <w:rsid w:val="0052503F"/>
    <w:rsid w:val="005257D5"/>
    <w:rsid w:val="00525E68"/>
    <w:rsid w:val="00525F96"/>
    <w:rsid w:val="00527358"/>
    <w:rsid w:val="00527898"/>
    <w:rsid w:val="00530705"/>
    <w:rsid w:val="005318A7"/>
    <w:rsid w:val="005330A8"/>
    <w:rsid w:val="00533368"/>
    <w:rsid w:val="005339B5"/>
    <w:rsid w:val="00533AF1"/>
    <w:rsid w:val="00535853"/>
    <w:rsid w:val="00536303"/>
    <w:rsid w:val="00540E45"/>
    <w:rsid w:val="00541150"/>
    <w:rsid w:val="0054186B"/>
    <w:rsid w:val="005422DC"/>
    <w:rsid w:val="00542A55"/>
    <w:rsid w:val="0054386D"/>
    <w:rsid w:val="0054418C"/>
    <w:rsid w:val="00545415"/>
    <w:rsid w:val="00546D58"/>
    <w:rsid w:val="00546DB6"/>
    <w:rsid w:val="00547A49"/>
    <w:rsid w:val="00550628"/>
    <w:rsid w:val="00550CF6"/>
    <w:rsid w:val="005516AC"/>
    <w:rsid w:val="00551974"/>
    <w:rsid w:val="00551E30"/>
    <w:rsid w:val="005523C2"/>
    <w:rsid w:val="00552C85"/>
    <w:rsid w:val="00554883"/>
    <w:rsid w:val="0055489F"/>
    <w:rsid w:val="0055502E"/>
    <w:rsid w:val="00555320"/>
    <w:rsid w:val="00555C7D"/>
    <w:rsid w:val="00555E93"/>
    <w:rsid w:val="00556A0B"/>
    <w:rsid w:val="00560082"/>
    <w:rsid w:val="0056036E"/>
    <w:rsid w:val="0056037C"/>
    <w:rsid w:val="005615F0"/>
    <w:rsid w:val="00561AC4"/>
    <w:rsid w:val="00562348"/>
    <w:rsid w:val="00562405"/>
    <w:rsid w:val="00562597"/>
    <w:rsid w:val="00562B4C"/>
    <w:rsid w:val="00565189"/>
    <w:rsid w:val="005651C5"/>
    <w:rsid w:val="00566B68"/>
    <w:rsid w:val="0056747D"/>
    <w:rsid w:val="00567511"/>
    <w:rsid w:val="00570264"/>
    <w:rsid w:val="00570342"/>
    <w:rsid w:val="00570EAD"/>
    <w:rsid w:val="00571541"/>
    <w:rsid w:val="005728D8"/>
    <w:rsid w:val="00572E5E"/>
    <w:rsid w:val="005735FF"/>
    <w:rsid w:val="00574C71"/>
    <w:rsid w:val="0057507E"/>
    <w:rsid w:val="00575FED"/>
    <w:rsid w:val="00576840"/>
    <w:rsid w:val="00576A2D"/>
    <w:rsid w:val="00576D86"/>
    <w:rsid w:val="00576EA1"/>
    <w:rsid w:val="0057740A"/>
    <w:rsid w:val="00577AF3"/>
    <w:rsid w:val="00577D72"/>
    <w:rsid w:val="005811B1"/>
    <w:rsid w:val="005811FA"/>
    <w:rsid w:val="0058126D"/>
    <w:rsid w:val="00581286"/>
    <w:rsid w:val="0058176A"/>
    <w:rsid w:val="00581F94"/>
    <w:rsid w:val="00582464"/>
    <w:rsid w:val="00582CD9"/>
    <w:rsid w:val="00582CF4"/>
    <w:rsid w:val="00582EC8"/>
    <w:rsid w:val="00583399"/>
    <w:rsid w:val="0058406C"/>
    <w:rsid w:val="00584154"/>
    <w:rsid w:val="00584C11"/>
    <w:rsid w:val="00586AF5"/>
    <w:rsid w:val="0058D610"/>
    <w:rsid w:val="0059226A"/>
    <w:rsid w:val="00593194"/>
    <w:rsid w:val="00594329"/>
    <w:rsid w:val="005943B8"/>
    <w:rsid w:val="005943CF"/>
    <w:rsid w:val="00594642"/>
    <w:rsid w:val="005955B9"/>
    <w:rsid w:val="00596793"/>
    <w:rsid w:val="005A0C9B"/>
    <w:rsid w:val="005A141A"/>
    <w:rsid w:val="005A14A3"/>
    <w:rsid w:val="005A252B"/>
    <w:rsid w:val="005A2A04"/>
    <w:rsid w:val="005A2DFE"/>
    <w:rsid w:val="005A2EC8"/>
    <w:rsid w:val="005A2EDF"/>
    <w:rsid w:val="005A4E9C"/>
    <w:rsid w:val="005A5C32"/>
    <w:rsid w:val="005A605D"/>
    <w:rsid w:val="005A6DF4"/>
    <w:rsid w:val="005B058D"/>
    <w:rsid w:val="005B060E"/>
    <w:rsid w:val="005B10BD"/>
    <w:rsid w:val="005B1468"/>
    <w:rsid w:val="005B1D63"/>
    <w:rsid w:val="005B2045"/>
    <w:rsid w:val="005B283E"/>
    <w:rsid w:val="005B335B"/>
    <w:rsid w:val="005B49B1"/>
    <w:rsid w:val="005B56BC"/>
    <w:rsid w:val="005B5BE1"/>
    <w:rsid w:val="005B5C61"/>
    <w:rsid w:val="005B62E2"/>
    <w:rsid w:val="005B78DF"/>
    <w:rsid w:val="005B7EBA"/>
    <w:rsid w:val="005C0195"/>
    <w:rsid w:val="005C0445"/>
    <w:rsid w:val="005C1462"/>
    <w:rsid w:val="005C170C"/>
    <w:rsid w:val="005C17EB"/>
    <w:rsid w:val="005C18AE"/>
    <w:rsid w:val="005C27FD"/>
    <w:rsid w:val="005C36C4"/>
    <w:rsid w:val="005C3D73"/>
    <w:rsid w:val="005C3F05"/>
    <w:rsid w:val="005C4146"/>
    <w:rsid w:val="005C4F3D"/>
    <w:rsid w:val="005D0045"/>
    <w:rsid w:val="005D0639"/>
    <w:rsid w:val="005D0644"/>
    <w:rsid w:val="005D0D09"/>
    <w:rsid w:val="005D1E0E"/>
    <w:rsid w:val="005D2744"/>
    <w:rsid w:val="005D2AC1"/>
    <w:rsid w:val="005D3239"/>
    <w:rsid w:val="005D356F"/>
    <w:rsid w:val="005D3A6A"/>
    <w:rsid w:val="005D3C07"/>
    <w:rsid w:val="005D4702"/>
    <w:rsid w:val="005D4A2E"/>
    <w:rsid w:val="005D4BA4"/>
    <w:rsid w:val="005D500D"/>
    <w:rsid w:val="005D5F41"/>
    <w:rsid w:val="005D6506"/>
    <w:rsid w:val="005D66C6"/>
    <w:rsid w:val="005E03AE"/>
    <w:rsid w:val="005E06E9"/>
    <w:rsid w:val="005E0C82"/>
    <w:rsid w:val="005E1EA9"/>
    <w:rsid w:val="005E1F3C"/>
    <w:rsid w:val="005E2549"/>
    <w:rsid w:val="005E3954"/>
    <w:rsid w:val="005E3F20"/>
    <w:rsid w:val="005E4615"/>
    <w:rsid w:val="005E73E3"/>
    <w:rsid w:val="005E78EB"/>
    <w:rsid w:val="005E7D4F"/>
    <w:rsid w:val="005F1109"/>
    <w:rsid w:val="005F16DF"/>
    <w:rsid w:val="005F2BF4"/>
    <w:rsid w:val="005F3D16"/>
    <w:rsid w:val="005F46B5"/>
    <w:rsid w:val="005F5117"/>
    <w:rsid w:val="005F5D2D"/>
    <w:rsid w:val="005F5DFD"/>
    <w:rsid w:val="005F60AF"/>
    <w:rsid w:val="005F625A"/>
    <w:rsid w:val="005F6BAC"/>
    <w:rsid w:val="00600069"/>
    <w:rsid w:val="0060011B"/>
    <w:rsid w:val="00600852"/>
    <w:rsid w:val="00600A76"/>
    <w:rsid w:val="00601F22"/>
    <w:rsid w:val="0060342D"/>
    <w:rsid w:val="00604A11"/>
    <w:rsid w:val="006051B5"/>
    <w:rsid w:val="0060572A"/>
    <w:rsid w:val="00605C35"/>
    <w:rsid w:val="00606E50"/>
    <w:rsid w:val="00607042"/>
    <w:rsid w:val="006100AC"/>
    <w:rsid w:val="00611547"/>
    <w:rsid w:val="006119D4"/>
    <w:rsid w:val="0061240D"/>
    <w:rsid w:val="0061293F"/>
    <w:rsid w:val="00614C22"/>
    <w:rsid w:val="00615301"/>
    <w:rsid w:val="00615CC7"/>
    <w:rsid w:val="0061662C"/>
    <w:rsid w:val="006202A4"/>
    <w:rsid w:val="00621027"/>
    <w:rsid w:val="00622068"/>
    <w:rsid w:val="00622586"/>
    <w:rsid w:val="00622CCA"/>
    <w:rsid w:val="00623CBD"/>
    <w:rsid w:val="00623CF0"/>
    <w:rsid w:val="0062545D"/>
    <w:rsid w:val="00626799"/>
    <w:rsid w:val="006275CA"/>
    <w:rsid w:val="006276B5"/>
    <w:rsid w:val="00630530"/>
    <w:rsid w:val="00631567"/>
    <w:rsid w:val="006316CC"/>
    <w:rsid w:val="0063259B"/>
    <w:rsid w:val="0063315A"/>
    <w:rsid w:val="0063316D"/>
    <w:rsid w:val="00633748"/>
    <w:rsid w:val="00635084"/>
    <w:rsid w:val="0063748F"/>
    <w:rsid w:val="00637BAE"/>
    <w:rsid w:val="0064067A"/>
    <w:rsid w:val="006414A1"/>
    <w:rsid w:val="006415C6"/>
    <w:rsid w:val="00641E93"/>
    <w:rsid w:val="00642422"/>
    <w:rsid w:val="00642847"/>
    <w:rsid w:val="006442B9"/>
    <w:rsid w:val="00644B7B"/>
    <w:rsid w:val="00645696"/>
    <w:rsid w:val="00647078"/>
    <w:rsid w:val="006473D7"/>
    <w:rsid w:val="006474B7"/>
    <w:rsid w:val="006475F7"/>
    <w:rsid w:val="00650544"/>
    <w:rsid w:val="0065054A"/>
    <w:rsid w:val="006505C2"/>
    <w:rsid w:val="00650935"/>
    <w:rsid w:val="00652057"/>
    <w:rsid w:val="0065230D"/>
    <w:rsid w:val="00652ADA"/>
    <w:rsid w:val="00653459"/>
    <w:rsid w:val="006535ED"/>
    <w:rsid w:val="00653664"/>
    <w:rsid w:val="00654132"/>
    <w:rsid w:val="006550BC"/>
    <w:rsid w:val="0065582D"/>
    <w:rsid w:val="00655D72"/>
    <w:rsid w:val="00655FBC"/>
    <w:rsid w:val="0065612D"/>
    <w:rsid w:val="0066116C"/>
    <w:rsid w:val="006630CB"/>
    <w:rsid w:val="00663773"/>
    <w:rsid w:val="00665F3C"/>
    <w:rsid w:val="00666A5B"/>
    <w:rsid w:val="00666A74"/>
    <w:rsid w:val="00666BDC"/>
    <w:rsid w:val="0067195A"/>
    <w:rsid w:val="00671A91"/>
    <w:rsid w:val="00672373"/>
    <w:rsid w:val="00672A51"/>
    <w:rsid w:val="00673F03"/>
    <w:rsid w:val="006747B6"/>
    <w:rsid w:val="00674823"/>
    <w:rsid w:val="00677921"/>
    <w:rsid w:val="00677CC2"/>
    <w:rsid w:val="00677EAD"/>
    <w:rsid w:val="00677EBA"/>
    <w:rsid w:val="006802C2"/>
    <w:rsid w:val="006812C5"/>
    <w:rsid w:val="0068161A"/>
    <w:rsid w:val="0068170E"/>
    <w:rsid w:val="00682413"/>
    <w:rsid w:val="00683332"/>
    <w:rsid w:val="00683C35"/>
    <w:rsid w:val="00684A5D"/>
    <w:rsid w:val="0068546C"/>
    <w:rsid w:val="00685B46"/>
    <w:rsid w:val="00685CDD"/>
    <w:rsid w:val="00687006"/>
    <w:rsid w:val="00687CF8"/>
    <w:rsid w:val="00691675"/>
    <w:rsid w:val="00691DC8"/>
    <w:rsid w:val="00693B24"/>
    <w:rsid w:val="0069478B"/>
    <w:rsid w:val="006948AA"/>
    <w:rsid w:val="00694CFB"/>
    <w:rsid w:val="00694DE6"/>
    <w:rsid w:val="006953F3"/>
    <w:rsid w:val="0069561D"/>
    <w:rsid w:val="00695860"/>
    <w:rsid w:val="00695CC4"/>
    <w:rsid w:val="006967C7"/>
    <w:rsid w:val="00696D3B"/>
    <w:rsid w:val="00697176"/>
    <w:rsid w:val="0069759C"/>
    <w:rsid w:val="006A0446"/>
    <w:rsid w:val="006A0700"/>
    <w:rsid w:val="006A0782"/>
    <w:rsid w:val="006A1860"/>
    <w:rsid w:val="006A1F63"/>
    <w:rsid w:val="006A2681"/>
    <w:rsid w:val="006A29E8"/>
    <w:rsid w:val="006A322F"/>
    <w:rsid w:val="006A44B1"/>
    <w:rsid w:val="006A4E6A"/>
    <w:rsid w:val="006A507F"/>
    <w:rsid w:val="006A5A35"/>
    <w:rsid w:val="006A5A42"/>
    <w:rsid w:val="006A5C84"/>
    <w:rsid w:val="006A6905"/>
    <w:rsid w:val="006A6AC9"/>
    <w:rsid w:val="006A7257"/>
    <w:rsid w:val="006A7275"/>
    <w:rsid w:val="006B07CD"/>
    <w:rsid w:val="006B08F4"/>
    <w:rsid w:val="006B1955"/>
    <w:rsid w:val="006B1B3A"/>
    <w:rsid w:val="006B2B74"/>
    <w:rsid w:val="006B2C3D"/>
    <w:rsid w:val="006B3961"/>
    <w:rsid w:val="006B621C"/>
    <w:rsid w:val="006B6A81"/>
    <w:rsid w:val="006B7E2C"/>
    <w:rsid w:val="006B7F18"/>
    <w:rsid w:val="006C009C"/>
    <w:rsid w:val="006C0C11"/>
    <w:rsid w:val="006C0CB1"/>
    <w:rsid w:val="006C0E5E"/>
    <w:rsid w:val="006C15D8"/>
    <w:rsid w:val="006C1AE5"/>
    <w:rsid w:val="006C30A4"/>
    <w:rsid w:val="006C345C"/>
    <w:rsid w:val="006C37DE"/>
    <w:rsid w:val="006C3FA7"/>
    <w:rsid w:val="006C4E29"/>
    <w:rsid w:val="006C5A17"/>
    <w:rsid w:val="006C612E"/>
    <w:rsid w:val="006C6563"/>
    <w:rsid w:val="006C69CF"/>
    <w:rsid w:val="006C773C"/>
    <w:rsid w:val="006D0066"/>
    <w:rsid w:val="006D052D"/>
    <w:rsid w:val="006D0861"/>
    <w:rsid w:val="006D0BEA"/>
    <w:rsid w:val="006D0C36"/>
    <w:rsid w:val="006D204F"/>
    <w:rsid w:val="006D265B"/>
    <w:rsid w:val="006D421A"/>
    <w:rsid w:val="006D4851"/>
    <w:rsid w:val="006D4A61"/>
    <w:rsid w:val="006D50AE"/>
    <w:rsid w:val="006D51B8"/>
    <w:rsid w:val="006D5613"/>
    <w:rsid w:val="006D580B"/>
    <w:rsid w:val="006D6825"/>
    <w:rsid w:val="006D7487"/>
    <w:rsid w:val="006D7715"/>
    <w:rsid w:val="006D7ADD"/>
    <w:rsid w:val="006E04DF"/>
    <w:rsid w:val="006E0649"/>
    <w:rsid w:val="006E07E2"/>
    <w:rsid w:val="006E2E05"/>
    <w:rsid w:val="006E2FC8"/>
    <w:rsid w:val="006E414B"/>
    <w:rsid w:val="006E4C1D"/>
    <w:rsid w:val="006E6518"/>
    <w:rsid w:val="006F0053"/>
    <w:rsid w:val="006F1ECD"/>
    <w:rsid w:val="006F22A1"/>
    <w:rsid w:val="006F2F97"/>
    <w:rsid w:val="006F395D"/>
    <w:rsid w:val="006F5C63"/>
    <w:rsid w:val="006F74C4"/>
    <w:rsid w:val="006F78CC"/>
    <w:rsid w:val="00701169"/>
    <w:rsid w:val="0070145E"/>
    <w:rsid w:val="00701975"/>
    <w:rsid w:val="00701B03"/>
    <w:rsid w:val="00701E1E"/>
    <w:rsid w:val="00701E8D"/>
    <w:rsid w:val="00701EF1"/>
    <w:rsid w:val="007026A6"/>
    <w:rsid w:val="007028C0"/>
    <w:rsid w:val="0070337F"/>
    <w:rsid w:val="0070460E"/>
    <w:rsid w:val="0070587B"/>
    <w:rsid w:val="007062A7"/>
    <w:rsid w:val="007069B5"/>
    <w:rsid w:val="007073B8"/>
    <w:rsid w:val="00711D1A"/>
    <w:rsid w:val="0071382E"/>
    <w:rsid w:val="00714467"/>
    <w:rsid w:val="007161B6"/>
    <w:rsid w:val="00717F46"/>
    <w:rsid w:val="00720216"/>
    <w:rsid w:val="00721AA5"/>
    <w:rsid w:val="007223D1"/>
    <w:rsid w:val="00723855"/>
    <w:rsid w:val="007238B2"/>
    <w:rsid w:val="00724CAF"/>
    <w:rsid w:val="00725628"/>
    <w:rsid w:val="0072576D"/>
    <w:rsid w:val="007261D8"/>
    <w:rsid w:val="00726790"/>
    <w:rsid w:val="0072768E"/>
    <w:rsid w:val="00727BA1"/>
    <w:rsid w:val="00731BC4"/>
    <w:rsid w:val="007321F0"/>
    <w:rsid w:val="00732487"/>
    <w:rsid w:val="00734086"/>
    <w:rsid w:val="00734301"/>
    <w:rsid w:val="00734634"/>
    <w:rsid w:val="00735052"/>
    <w:rsid w:val="00736046"/>
    <w:rsid w:val="00736081"/>
    <w:rsid w:val="007362CF"/>
    <w:rsid w:val="0073696B"/>
    <w:rsid w:val="00740278"/>
    <w:rsid w:val="00740994"/>
    <w:rsid w:val="00741DFA"/>
    <w:rsid w:val="00744144"/>
    <w:rsid w:val="007447A7"/>
    <w:rsid w:val="007457E4"/>
    <w:rsid w:val="007459F2"/>
    <w:rsid w:val="00745C4A"/>
    <w:rsid w:val="0074688E"/>
    <w:rsid w:val="00746B41"/>
    <w:rsid w:val="00747CFB"/>
    <w:rsid w:val="00750740"/>
    <w:rsid w:val="00750D66"/>
    <w:rsid w:val="00751915"/>
    <w:rsid w:val="007523F3"/>
    <w:rsid w:val="0075573E"/>
    <w:rsid w:val="00755878"/>
    <w:rsid w:val="0075620A"/>
    <w:rsid w:val="00756AA2"/>
    <w:rsid w:val="00760060"/>
    <w:rsid w:val="007610EA"/>
    <w:rsid w:val="00761D9B"/>
    <w:rsid w:val="00762CE0"/>
    <w:rsid w:val="00762D36"/>
    <w:rsid w:val="00764346"/>
    <w:rsid w:val="00764D0A"/>
    <w:rsid w:val="00764EF3"/>
    <w:rsid w:val="00765058"/>
    <w:rsid w:val="0076581F"/>
    <w:rsid w:val="007667B9"/>
    <w:rsid w:val="00767155"/>
    <w:rsid w:val="0076763F"/>
    <w:rsid w:val="00767B29"/>
    <w:rsid w:val="007703BD"/>
    <w:rsid w:val="00771B34"/>
    <w:rsid w:val="00772C9B"/>
    <w:rsid w:val="00772CD3"/>
    <w:rsid w:val="0077306A"/>
    <w:rsid w:val="007731A4"/>
    <w:rsid w:val="007751DB"/>
    <w:rsid w:val="00775D37"/>
    <w:rsid w:val="00776A1C"/>
    <w:rsid w:val="007774D9"/>
    <w:rsid w:val="00777DDE"/>
    <w:rsid w:val="00777DF0"/>
    <w:rsid w:val="00780551"/>
    <w:rsid w:val="00782240"/>
    <w:rsid w:val="00782D89"/>
    <w:rsid w:val="00782FB2"/>
    <w:rsid w:val="007836E0"/>
    <w:rsid w:val="0078428F"/>
    <w:rsid w:val="007842EE"/>
    <w:rsid w:val="007843FA"/>
    <w:rsid w:val="0078518A"/>
    <w:rsid w:val="007867B5"/>
    <w:rsid w:val="00794784"/>
    <w:rsid w:val="007948E0"/>
    <w:rsid w:val="007950BF"/>
    <w:rsid w:val="00796B24"/>
    <w:rsid w:val="0079C5A0"/>
    <w:rsid w:val="007A1156"/>
    <w:rsid w:val="007A1BF8"/>
    <w:rsid w:val="007A4A6C"/>
    <w:rsid w:val="007A4E7B"/>
    <w:rsid w:val="007A52C3"/>
    <w:rsid w:val="007A52D4"/>
    <w:rsid w:val="007A692A"/>
    <w:rsid w:val="007A6CC3"/>
    <w:rsid w:val="007B07C6"/>
    <w:rsid w:val="007B1519"/>
    <w:rsid w:val="007B1BCF"/>
    <w:rsid w:val="007B2428"/>
    <w:rsid w:val="007B2CFC"/>
    <w:rsid w:val="007B331E"/>
    <w:rsid w:val="007B3AED"/>
    <w:rsid w:val="007B4FAE"/>
    <w:rsid w:val="007B52B8"/>
    <w:rsid w:val="007B54B4"/>
    <w:rsid w:val="007B55C0"/>
    <w:rsid w:val="007B6C8D"/>
    <w:rsid w:val="007B7248"/>
    <w:rsid w:val="007B7B3C"/>
    <w:rsid w:val="007C0B7A"/>
    <w:rsid w:val="007C12FA"/>
    <w:rsid w:val="007C3487"/>
    <w:rsid w:val="007C5B3D"/>
    <w:rsid w:val="007D0914"/>
    <w:rsid w:val="007D1083"/>
    <w:rsid w:val="007D1EDD"/>
    <w:rsid w:val="007D2602"/>
    <w:rsid w:val="007D2833"/>
    <w:rsid w:val="007D2FE7"/>
    <w:rsid w:val="007D378B"/>
    <w:rsid w:val="007D4686"/>
    <w:rsid w:val="007D50BF"/>
    <w:rsid w:val="007D7420"/>
    <w:rsid w:val="007E0254"/>
    <w:rsid w:val="007E1E7A"/>
    <w:rsid w:val="007E2267"/>
    <w:rsid w:val="007E2FDE"/>
    <w:rsid w:val="007E4EDC"/>
    <w:rsid w:val="007E523C"/>
    <w:rsid w:val="007E5C08"/>
    <w:rsid w:val="007E623D"/>
    <w:rsid w:val="007E6ABF"/>
    <w:rsid w:val="007E6E69"/>
    <w:rsid w:val="007E6F27"/>
    <w:rsid w:val="007F0269"/>
    <w:rsid w:val="007F0E6F"/>
    <w:rsid w:val="007F0F4B"/>
    <w:rsid w:val="007F101F"/>
    <w:rsid w:val="007F1BFA"/>
    <w:rsid w:val="007F1FCB"/>
    <w:rsid w:val="007F2BCF"/>
    <w:rsid w:val="007F416B"/>
    <w:rsid w:val="007F42FC"/>
    <w:rsid w:val="007F4FD9"/>
    <w:rsid w:val="007F5533"/>
    <w:rsid w:val="007F61D0"/>
    <w:rsid w:val="007F6D3B"/>
    <w:rsid w:val="007F6F60"/>
    <w:rsid w:val="008011AB"/>
    <w:rsid w:val="00802720"/>
    <w:rsid w:val="00802AEE"/>
    <w:rsid w:val="008032E6"/>
    <w:rsid w:val="00803AD4"/>
    <w:rsid w:val="00803B0E"/>
    <w:rsid w:val="00804893"/>
    <w:rsid w:val="00804E33"/>
    <w:rsid w:val="0080539A"/>
    <w:rsid w:val="00805DC4"/>
    <w:rsid w:val="00806067"/>
    <w:rsid w:val="008061B5"/>
    <w:rsid w:val="008070CC"/>
    <w:rsid w:val="008071DD"/>
    <w:rsid w:val="00807D33"/>
    <w:rsid w:val="008105BF"/>
    <w:rsid w:val="008111BF"/>
    <w:rsid w:val="008113ED"/>
    <w:rsid w:val="00811A2C"/>
    <w:rsid w:val="0081276C"/>
    <w:rsid w:val="00813215"/>
    <w:rsid w:val="00813CD6"/>
    <w:rsid w:val="00814C8B"/>
    <w:rsid w:val="00815F00"/>
    <w:rsid w:val="00815FE9"/>
    <w:rsid w:val="00816317"/>
    <w:rsid w:val="008212B0"/>
    <w:rsid w:val="00821A6F"/>
    <w:rsid w:val="00821AFF"/>
    <w:rsid w:val="00821FDF"/>
    <w:rsid w:val="0082234E"/>
    <w:rsid w:val="008251C6"/>
    <w:rsid w:val="00825307"/>
    <w:rsid w:val="0082561C"/>
    <w:rsid w:val="00825849"/>
    <w:rsid w:val="00825CA8"/>
    <w:rsid w:val="0082612C"/>
    <w:rsid w:val="00826AD6"/>
    <w:rsid w:val="00827A2A"/>
    <w:rsid w:val="00827F64"/>
    <w:rsid w:val="00830696"/>
    <w:rsid w:val="00830C7E"/>
    <w:rsid w:val="00830CA9"/>
    <w:rsid w:val="00830E89"/>
    <w:rsid w:val="00831622"/>
    <w:rsid w:val="00832129"/>
    <w:rsid w:val="00832158"/>
    <w:rsid w:val="008334C5"/>
    <w:rsid w:val="008344EE"/>
    <w:rsid w:val="00834703"/>
    <w:rsid w:val="00834C9A"/>
    <w:rsid w:val="00836DFB"/>
    <w:rsid w:val="00836EDC"/>
    <w:rsid w:val="0083733D"/>
    <w:rsid w:val="00837380"/>
    <w:rsid w:val="00837515"/>
    <w:rsid w:val="00837A08"/>
    <w:rsid w:val="00837A66"/>
    <w:rsid w:val="00837A9C"/>
    <w:rsid w:val="00837D91"/>
    <w:rsid w:val="008408CC"/>
    <w:rsid w:val="00840EE7"/>
    <w:rsid w:val="00842CD8"/>
    <w:rsid w:val="00843982"/>
    <w:rsid w:val="0084567F"/>
    <w:rsid w:val="008463CD"/>
    <w:rsid w:val="00846767"/>
    <w:rsid w:val="008472A9"/>
    <w:rsid w:val="00851260"/>
    <w:rsid w:val="0085130B"/>
    <w:rsid w:val="00852236"/>
    <w:rsid w:val="00852264"/>
    <w:rsid w:val="00854993"/>
    <w:rsid w:val="00854F9F"/>
    <w:rsid w:val="00855396"/>
    <w:rsid w:val="0085574B"/>
    <w:rsid w:val="008563DF"/>
    <w:rsid w:val="0085699E"/>
    <w:rsid w:val="00857004"/>
    <w:rsid w:val="00860288"/>
    <w:rsid w:val="00860B9C"/>
    <w:rsid w:val="00860BA4"/>
    <w:rsid w:val="0086304F"/>
    <w:rsid w:val="008633B4"/>
    <w:rsid w:val="00863EC3"/>
    <w:rsid w:val="00864E14"/>
    <w:rsid w:val="00865982"/>
    <w:rsid w:val="00865E19"/>
    <w:rsid w:val="00871C6B"/>
    <w:rsid w:val="00871DB1"/>
    <w:rsid w:val="00871E4C"/>
    <w:rsid w:val="00872500"/>
    <w:rsid w:val="00873B23"/>
    <w:rsid w:val="0087468B"/>
    <w:rsid w:val="008747BC"/>
    <w:rsid w:val="00874FFA"/>
    <w:rsid w:val="00875235"/>
    <w:rsid w:val="00880088"/>
    <w:rsid w:val="00880D3C"/>
    <w:rsid w:val="00881956"/>
    <w:rsid w:val="00882FEE"/>
    <w:rsid w:val="008834E7"/>
    <w:rsid w:val="008842BC"/>
    <w:rsid w:val="008847DC"/>
    <w:rsid w:val="008860DF"/>
    <w:rsid w:val="00886F97"/>
    <w:rsid w:val="0088703C"/>
    <w:rsid w:val="00887226"/>
    <w:rsid w:val="00887576"/>
    <w:rsid w:val="00887BCA"/>
    <w:rsid w:val="00890B0F"/>
    <w:rsid w:val="00891D1B"/>
    <w:rsid w:val="00892455"/>
    <w:rsid w:val="00892918"/>
    <w:rsid w:val="00893A55"/>
    <w:rsid w:val="0089438A"/>
    <w:rsid w:val="008949D0"/>
    <w:rsid w:val="00894ABE"/>
    <w:rsid w:val="00896198"/>
    <w:rsid w:val="0089743D"/>
    <w:rsid w:val="00897849"/>
    <w:rsid w:val="00897B11"/>
    <w:rsid w:val="00897C82"/>
    <w:rsid w:val="008A0151"/>
    <w:rsid w:val="008A023C"/>
    <w:rsid w:val="008A0BBC"/>
    <w:rsid w:val="008A0E3C"/>
    <w:rsid w:val="008A3837"/>
    <w:rsid w:val="008A3D53"/>
    <w:rsid w:val="008A4E28"/>
    <w:rsid w:val="008A5550"/>
    <w:rsid w:val="008A5B2A"/>
    <w:rsid w:val="008A5E39"/>
    <w:rsid w:val="008A6C74"/>
    <w:rsid w:val="008A6D05"/>
    <w:rsid w:val="008A6EC9"/>
    <w:rsid w:val="008A7ABB"/>
    <w:rsid w:val="008B04C0"/>
    <w:rsid w:val="008B11E9"/>
    <w:rsid w:val="008B12F9"/>
    <w:rsid w:val="008B14A6"/>
    <w:rsid w:val="008B37FC"/>
    <w:rsid w:val="008B3C30"/>
    <w:rsid w:val="008B3D1B"/>
    <w:rsid w:val="008B46EC"/>
    <w:rsid w:val="008B538B"/>
    <w:rsid w:val="008B5E46"/>
    <w:rsid w:val="008B69C8"/>
    <w:rsid w:val="008B74D6"/>
    <w:rsid w:val="008C001E"/>
    <w:rsid w:val="008C0B74"/>
    <w:rsid w:val="008C0BBB"/>
    <w:rsid w:val="008C0C5C"/>
    <w:rsid w:val="008C1533"/>
    <w:rsid w:val="008C1C49"/>
    <w:rsid w:val="008C26E2"/>
    <w:rsid w:val="008C3285"/>
    <w:rsid w:val="008C3309"/>
    <w:rsid w:val="008C379A"/>
    <w:rsid w:val="008C3A02"/>
    <w:rsid w:val="008C3C4E"/>
    <w:rsid w:val="008C4127"/>
    <w:rsid w:val="008C4D95"/>
    <w:rsid w:val="008C4E7A"/>
    <w:rsid w:val="008C5633"/>
    <w:rsid w:val="008C7794"/>
    <w:rsid w:val="008C79ED"/>
    <w:rsid w:val="008D01B2"/>
    <w:rsid w:val="008D13A9"/>
    <w:rsid w:val="008D490A"/>
    <w:rsid w:val="008D495D"/>
    <w:rsid w:val="008D4C33"/>
    <w:rsid w:val="008D77D4"/>
    <w:rsid w:val="008E0A62"/>
    <w:rsid w:val="008E1498"/>
    <w:rsid w:val="008E1E15"/>
    <w:rsid w:val="008E23A0"/>
    <w:rsid w:val="008E257A"/>
    <w:rsid w:val="008E2B65"/>
    <w:rsid w:val="008E2E66"/>
    <w:rsid w:val="008E374F"/>
    <w:rsid w:val="008E4688"/>
    <w:rsid w:val="008E4B3F"/>
    <w:rsid w:val="008E4C35"/>
    <w:rsid w:val="008E5DAC"/>
    <w:rsid w:val="008E6A41"/>
    <w:rsid w:val="008F022B"/>
    <w:rsid w:val="008F0339"/>
    <w:rsid w:val="008F0A66"/>
    <w:rsid w:val="008F2D84"/>
    <w:rsid w:val="008F3C40"/>
    <w:rsid w:val="008F3CE8"/>
    <w:rsid w:val="008F40A4"/>
    <w:rsid w:val="008F464A"/>
    <w:rsid w:val="008F4B3F"/>
    <w:rsid w:val="008F55E3"/>
    <w:rsid w:val="008F6238"/>
    <w:rsid w:val="008F64CB"/>
    <w:rsid w:val="008F66C8"/>
    <w:rsid w:val="008F67A5"/>
    <w:rsid w:val="008F6EB2"/>
    <w:rsid w:val="008F726B"/>
    <w:rsid w:val="008F79EC"/>
    <w:rsid w:val="00900AD9"/>
    <w:rsid w:val="00900CD2"/>
    <w:rsid w:val="00900D97"/>
    <w:rsid w:val="00901E2D"/>
    <w:rsid w:val="0090326D"/>
    <w:rsid w:val="00903939"/>
    <w:rsid w:val="009050A9"/>
    <w:rsid w:val="00905EDB"/>
    <w:rsid w:val="009060F4"/>
    <w:rsid w:val="00906570"/>
    <w:rsid w:val="009075C7"/>
    <w:rsid w:val="0090770F"/>
    <w:rsid w:val="00910181"/>
    <w:rsid w:val="0091135D"/>
    <w:rsid w:val="00911DBE"/>
    <w:rsid w:val="0091233B"/>
    <w:rsid w:val="00912B31"/>
    <w:rsid w:val="00912C82"/>
    <w:rsid w:val="00913DC0"/>
    <w:rsid w:val="00914AFC"/>
    <w:rsid w:val="00915C95"/>
    <w:rsid w:val="00915CC2"/>
    <w:rsid w:val="00915CC7"/>
    <w:rsid w:val="00916793"/>
    <w:rsid w:val="00916CE2"/>
    <w:rsid w:val="00916E10"/>
    <w:rsid w:val="00920D35"/>
    <w:rsid w:val="00921129"/>
    <w:rsid w:val="00921F99"/>
    <w:rsid w:val="00922078"/>
    <w:rsid w:val="009222EC"/>
    <w:rsid w:val="0092407B"/>
    <w:rsid w:val="00924746"/>
    <w:rsid w:val="00924BB6"/>
    <w:rsid w:val="00925467"/>
    <w:rsid w:val="00926AAA"/>
    <w:rsid w:val="009274AA"/>
    <w:rsid w:val="009274DA"/>
    <w:rsid w:val="009274FB"/>
    <w:rsid w:val="009277A7"/>
    <w:rsid w:val="009279B0"/>
    <w:rsid w:val="009302DD"/>
    <w:rsid w:val="00931907"/>
    <w:rsid w:val="00931973"/>
    <w:rsid w:val="00932A5D"/>
    <w:rsid w:val="009347C7"/>
    <w:rsid w:val="0093602E"/>
    <w:rsid w:val="00936055"/>
    <w:rsid w:val="009368EB"/>
    <w:rsid w:val="00936973"/>
    <w:rsid w:val="009403D3"/>
    <w:rsid w:val="00941BBC"/>
    <w:rsid w:val="009421B8"/>
    <w:rsid w:val="00943135"/>
    <w:rsid w:val="00943608"/>
    <w:rsid w:val="00944B8A"/>
    <w:rsid w:val="00944D19"/>
    <w:rsid w:val="00945CFC"/>
    <w:rsid w:val="0094612D"/>
    <w:rsid w:val="009468F7"/>
    <w:rsid w:val="009469B2"/>
    <w:rsid w:val="00946A3D"/>
    <w:rsid w:val="009503A7"/>
    <w:rsid w:val="00950508"/>
    <w:rsid w:val="009505B9"/>
    <w:rsid w:val="00950960"/>
    <w:rsid w:val="00950CE9"/>
    <w:rsid w:val="009516A1"/>
    <w:rsid w:val="00951C15"/>
    <w:rsid w:val="00951E10"/>
    <w:rsid w:val="00952313"/>
    <w:rsid w:val="009523F7"/>
    <w:rsid w:val="00952890"/>
    <w:rsid w:val="009532FB"/>
    <w:rsid w:val="00953655"/>
    <w:rsid w:val="00953EFE"/>
    <w:rsid w:val="00954152"/>
    <w:rsid w:val="00954A50"/>
    <w:rsid w:val="00955193"/>
    <w:rsid w:val="00955A91"/>
    <w:rsid w:val="009564A9"/>
    <w:rsid w:val="009564D8"/>
    <w:rsid w:val="00956646"/>
    <w:rsid w:val="00957060"/>
    <w:rsid w:val="009577D0"/>
    <w:rsid w:val="009607C5"/>
    <w:rsid w:val="009612E8"/>
    <w:rsid w:val="009628DF"/>
    <w:rsid w:val="00963069"/>
    <w:rsid w:val="00964F60"/>
    <w:rsid w:val="00964FEE"/>
    <w:rsid w:val="0096538D"/>
    <w:rsid w:val="009653D4"/>
    <w:rsid w:val="00965758"/>
    <w:rsid w:val="00966C73"/>
    <w:rsid w:val="009672EF"/>
    <w:rsid w:val="00967A87"/>
    <w:rsid w:val="00967BD3"/>
    <w:rsid w:val="009706EF"/>
    <w:rsid w:val="009710EA"/>
    <w:rsid w:val="0097116A"/>
    <w:rsid w:val="00972670"/>
    <w:rsid w:val="00974566"/>
    <w:rsid w:val="00974EDF"/>
    <w:rsid w:val="00975243"/>
    <w:rsid w:val="009755BD"/>
    <w:rsid w:val="009756CF"/>
    <w:rsid w:val="00976692"/>
    <w:rsid w:val="00976CF6"/>
    <w:rsid w:val="009773BF"/>
    <w:rsid w:val="00977665"/>
    <w:rsid w:val="009778E5"/>
    <w:rsid w:val="009801D8"/>
    <w:rsid w:val="009804D7"/>
    <w:rsid w:val="00981DC5"/>
    <w:rsid w:val="009822E3"/>
    <w:rsid w:val="00982B38"/>
    <w:rsid w:val="00982B60"/>
    <w:rsid w:val="00982DB3"/>
    <w:rsid w:val="00982E48"/>
    <w:rsid w:val="00983304"/>
    <w:rsid w:val="009833CB"/>
    <w:rsid w:val="00983D2B"/>
    <w:rsid w:val="00983F02"/>
    <w:rsid w:val="009844EE"/>
    <w:rsid w:val="0098464C"/>
    <w:rsid w:val="00985026"/>
    <w:rsid w:val="009851A6"/>
    <w:rsid w:val="009853B0"/>
    <w:rsid w:val="009854F7"/>
    <w:rsid w:val="00985FBC"/>
    <w:rsid w:val="00986BF8"/>
    <w:rsid w:val="00987530"/>
    <w:rsid w:val="00987CC7"/>
    <w:rsid w:val="00990BA2"/>
    <w:rsid w:val="0099235E"/>
    <w:rsid w:val="00993F1A"/>
    <w:rsid w:val="00995153"/>
    <w:rsid w:val="00996943"/>
    <w:rsid w:val="00996AA7"/>
    <w:rsid w:val="00997BCA"/>
    <w:rsid w:val="009A21F6"/>
    <w:rsid w:val="009A238F"/>
    <w:rsid w:val="009A2C64"/>
    <w:rsid w:val="009A3C92"/>
    <w:rsid w:val="009A412F"/>
    <w:rsid w:val="009A4711"/>
    <w:rsid w:val="009A509F"/>
    <w:rsid w:val="009A52AC"/>
    <w:rsid w:val="009A6137"/>
    <w:rsid w:val="009A6930"/>
    <w:rsid w:val="009A7604"/>
    <w:rsid w:val="009A79F6"/>
    <w:rsid w:val="009A7D52"/>
    <w:rsid w:val="009B072B"/>
    <w:rsid w:val="009B074C"/>
    <w:rsid w:val="009B07E5"/>
    <w:rsid w:val="009B1246"/>
    <w:rsid w:val="009B3D70"/>
    <w:rsid w:val="009B45E0"/>
    <w:rsid w:val="009B4846"/>
    <w:rsid w:val="009B497F"/>
    <w:rsid w:val="009B566E"/>
    <w:rsid w:val="009B5B9E"/>
    <w:rsid w:val="009B5DF5"/>
    <w:rsid w:val="009B7CD3"/>
    <w:rsid w:val="009C07F9"/>
    <w:rsid w:val="009C0E91"/>
    <w:rsid w:val="009C22AF"/>
    <w:rsid w:val="009C25F9"/>
    <w:rsid w:val="009C3135"/>
    <w:rsid w:val="009C3752"/>
    <w:rsid w:val="009C3829"/>
    <w:rsid w:val="009C4266"/>
    <w:rsid w:val="009C45AB"/>
    <w:rsid w:val="009C48F2"/>
    <w:rsid w:val="009C4F8D"/>
    <w:rsid w:val="009C5191"/>
    <w:rsid w:val="009C55FF"/>
    <w:rsid w:val="009C5BC1"/>
    <w:rsid w:val="009C6761"/>
    <w:rsid w:val="009C6A29"/>
    <w:rsid w:val="009C7E20"/>
    <w:rsid w:val="009D03A2"/>
    <w:rsid w:val="009D0BD0"/>
    <w:rsid w:val="009D12B7"/>
    <w:rsid w:val="009D1651"/>
    <w:rsid w:val="009D2774"/>
    <w:rsid w:val="009D2C84"/>
    <w:rsid w:val="009D3B43"/>
    <w:rsid w:val="009D45E1"/>
    <w:rsid w:val="009D46EF"/>
    <w:rsid w:val="009D4990"/>
    <w:rsid w:val="009D5450"/>
    <w:rsid w:val="009D5D70"/>
    <w:rsid w:val="009D5FF0"/>
    <w:rsid w:val="009D63BD"/>
    <w:rsid w:val="009D64A2"/>
    <w:rsid w:val="009D6AC0"/>
    <w:rsid w:val="009D6D5D"/>
    <w:rsid w:val="009D7540"/>
    <w:rsid w:val="009D7AAF"/>
    <w:rsid w:val="009E0518"/>
    <w:rsid w:val="009E0F5F"/>
    <w:rsid w:val="009E16F6"/>
    <w:rsid w:val="009E2F63"/>
    <w:rsid w:val="009E3549"/>
    <w:rsid w:val="009E4F78"/>
    <w:rsid w:val="009E6283"/>
    <w:rsid w:val="009E68E6"/>
    <w:rsid w:val="009E766E"/>
    <w:rsid w:val="009F0CB1"/>
    <w:rsid w:val="009F1092"/>
    <w:rsid w:val="009F14C3"/>
    <w:rsid w:val="009F212F"/>
    <w:rsid w:val="009F26A3"/>
    <w:rsid w:val="009F2CE4"/>
    <w:rsid w:val="009F31A8"/>
    <w:rsid w:val="009F4282"/>
    <w:rsid w:val="009F4458"/>
    <w:rsid w:val="009F482C"/>
    <w:rsid w:val="009F4902"/>
    <w:rsid w:val="009F5193"/>
    <w:rsid w:val="009F68E9"/>
    <w:rsid w:val="009F7717"/>
    <w:rsid w:val="00A0062F"/>
    <w:rsid w:val="00A0073A"/>
    <w:rsid w:val="00A007E4"/>
    <w:rsid w:val="00A014B3"/>
    <w:rsid w:val="00A01B94"/>
    <w:rsid w:val="00A02772"/>
    <w:rsid w:val="00A02792"/>
    <w:rsid w:val="00A03055"/>
    <w:rsid w:val="00A036EE"/>
    <w:rsid w:val="00A04072"/>
    <w:rsid w:val="00A04D56"/>
    <w:rsid w:val="00A053C9"/>
    <w:rsid w:val="00A0627C"/>
    <w:rsid w:val="00A06365"/>
    <w:rsid w:val="00A065C2"/>
    <w:rsid w:val="00A077CE"/>
    <w:rsid w:val="00A07FCA"/>
    <w:rsid w:val="00A119D1"/>
    <w:rsid w:val="00A119D6"/>
    <w:rsid w:val="00A12316"/>
    <w:rsid w:val="00A12733"/>
    <w:rsid w:val="00A128E2"/>
    <w:rsid w:val="00A129A7"/>
    <w:rsid w:val="00A1376E"/>
    <w:rsid w:val="00A14068"/>
    <w:rsid w:val="00A14A9F"/>
    <w:rsid w:val="00A155B9"/>
    <w:rsid w:val="00A15EBC"/>
    <w:rsid w:val="00A16A29"/>
    <w:rsid w:val="00A16CE4"/>
    <w:rsid w:val="00A16D17"/>
    <w:rsid w:val="00A16DB9"/>
    <w:rsid w:val="00A16E49"/>
    <w:rsid w:val="00A16F25"/>
    <w:rsid w:val="00A178EA"/>
    <w:rsid w:val="00A179EA"/>
    <w:rsid w:val="00A17B07"/>
    <w:rsid w:val="00A209F4"/>
    <w:rsid w:val="00A20AFB"/>
    <w:rsid w:val="00A2137C"/>
    <w:rsid w:val="00A22A10"/>
    <w:rsid w:val="00A247A9"/>
    <w:rsid w:val="00A24CFD"/>
    <w:rsid w:val="00A25437"/>
    <w:rsid w:val="00A25AEF"/>
    <w:rsid w:val="00A25ED0"/>
    <w:rsid w:val="00A266F1"/>
    <w:rsid w:val="00A269E8"/>
    <w:rsid w:val="00A26F92"/>
    <w:rsid w:val="00A309ED"/>
    <w:rsid w:val="00A30C8E"/>
    <w:rsid w:val="00A30D2E"/>
    <w:rsid w:val="00A322EE"/>
    <w:rsid w:val="00A330F2"/>
    <w:rsid w:val="00A34A0D"/>
    <w:rsid w:val="00A35117"/>
    <w:rsid w:val="00A354D2"/>
    <w:rsid w:val="00A35F52"/>
    <w:rsid w:val="00A368B8"/>
    <w:rsid w:val="00A372FB"/>
    <w:rsid w:val="00A37CB3"/>
    <w:rsid w:val="00A41126"/>
    <w:rsid w:val="00A42418"/>
    <w:rsid w:val="00A42A29"/>
    <w:rsid w:val="00A42C24"/>
    <w:rsid w:val="00A42F61"/>
    <w:rsid w:val="00A44513"/>
    <w:rsid w:val="00A4626F"/>
    <w:rsid w:val="00A47636"/>
    <w:rsid w:val="00A47F03"/>
    <w:rsid w:val="00A50027"/>
    <w:rsid w:val="00A5082B"/>
    <w:rsid w:val="00A50A6E"/>
    <w:rsid w:val="00A50DCD"/>
    <w:rsid w:val="00A51498"/>
    <w:rsid w:val="00A519A8"/>
    <w:rsid w:val="00A52FDD"/>
    <w:rsid w:val="00A53912"/>
    <w:rsid w:val="00A53E3E"/>
    <w:rsid w:val="00A543EB"/>
    <w:rsid w:val="00A550EF"/>
    <w:rsid w:val="00A56999"/>
    <w:rsid w:val="00A56D42"/>
    <w:rsid w:val="00A56DC0"/>
    <w:rsid w:val="00A603BE"/>
    <w:rsid w:val="00A61537"/>
    <w:rsid w:val="00A61612"/>
    <w:rsid w:val="00A62170"/>
    <w:rsid w:val="00A630CE"/>
    <w:rsid w:val="00A63266"/>
    <w:rsid w:val="00A63BA4"/>
    <w:rsid w:val="00A66539"/>
    <w:rsid w:val="00A673B9"/>
    <w:rsid w:val="00A70014"/>
    <w:rsid w:val="00A7040A"/>
    <w:rsid w:val="00A70431"/>
    <w:rsid w:val="00A70779"/>
    <w:rsid w:val="00A72865"/>
    <w:rsid w:val="00A73048"/>
    <w:rsid w:val="00A73536"/>
    <w:rsid w:val="00A74D6A"/>
    <w:rsid w:val="00A74E12"/>
    <w:rsid w:val="00A74FBC"/>
    <w:rsid w:val="00A75111"/>
    <w:rsid w:val="00A75A20"/>
    <w:rsid w:val="00A7659D"/>
    <w:rsid w:val="00A77DE4"/>
    <w:rsid w:val="00A77EC7"/>
    <w:rsid w:val="00A80873"/>
    <w:rsid w:val="00A8243C"/>
    <w:rsid w:val="00A82B96"/>
    <w:rsid w:val="00A83A08"/>
    <w:rsid w:val="00A83A81"/>
    <w:rsid w:val="00A8438E"/>
    <w:rsid w:val="00A84F3F"/>
    <w:rsid w:val="00A854DA"/>
    <w:rsid w:val="00A859D2"/>
    <w:rsid w:val="00A860DB"/>
    <w:rsid w:val="00A862DA"/>
    <w:rsid w:val="00A86FF2"/>
    <w:rsid w:val="00A8737A"/>
    <w:rsid w:val="00A90066"/>
    <w:rsid w:val="00A90B91"/>
    <w:rsid w:val="00A9155B"/>
    <w:rsid w:val="00A9178F"/>
    <w:rsid w:val="00A9248A"/>
    <w:rsid w:val="00A93998"/>
    <w:rsid w:val="00A95132"/>
    <w:rsid w:val="00A95C92"/>
    <w:rsid w:val="00A97114"/>
    <w:rsid w:val="00A97195"/>
    <w:rsid w:val="00A97290"/>
    <w:rsid w:val="00A97E76"/>
    <w:rsid w:val="00AA1038"/>
    <w:rsid w:val="00AA29F1"/>
    <w:rsid w:val="00AA2B9E"/>
    <w:rsid w:val="00AA30F3"/>
    <w:rsid w:val="00AA4764"/>
    <w:rsid w:val="00AA4867"/>
    <w:rsid w:val="00AA4C32"/>
    <w:rsid w:val="00AA69F6"/>
    <w:rsid w:val="00AA6B17"/>
    <w:rsid w:val="00AA6CD4"/>
    <w:rsid w:val="00AB06BE"/>
    <w:rsid w:val="00AB0728"/>
    <w:rsid w:val="00AB2022"/>
    <w:rsid w:val="00AB2199"/>
    <w:rsid w:val="00AB2D9F"/>
    <w:rsid w:val="00AB33DC"/>
    <w:rsid w:val="00AB3B50"/>
    <w:rsid w:val="00AB45E5"/>
    <w:rsid w:val="00AB5552"/>
    <w:rsid w:val="00AB6467"/>
    <w:rsid w:val="00AB6970"/>
    <w:rsid w:val="00AB6AB7"/>
    <w:rsid w:val="00AB7457"/>
    <w:rsid w:val="00AB779F"/>
    <w:rsid w:val="00AC0283"/>
    <w:rsid w:val="00AC11A0"/>
    <w:rsid w:val="00AC28E9"/>
    <w:rsid w:val="00AC372F"/>
    <w:rsid w:val="00AC3E40"/>
    <w:rsid w:val="00AC48AE"/>
    <w:rsid w:val="00AC4C04"/>
    <w:rsid w:val="00AC58B9"/>
    <w:rsid w:val="00AC65CF"/>
    <w:rsid w:val="00AC676C"/>
    <w:rsid w:val="00AC773B"/>
    <w:rsid w:val="00AC7C5B"/>
    <w:rsid w:val="00AD0960"/>
    <w:rsid w:val="00AD148F"/>
    <w:rsid w:val="00AD2E63"/>
    <w:rsid w:val="00AD4839"/>
    <w:rsid w:val="00AD4D12"/>
    <w:rsid w:val="00AD5A8E"/>
    <w:rsid w:val="00AD608B"/>
    <w:rsid w:val="00AD7557"/>
    <w:rsid w:val="00AD75F0"/>
    <w:rsid w:val="00AD7A98"/>
    <w:rsid w:val="00AE089B"/>
    <w:rsid w:val="00AE1884"/>
    <w:rsid w:val="00AE23AA"/>
    <w:rsid w:val="00AE2A26"/>
    <w:rsid w:val="00AE35F7"/>
    <w:rsid w:val="00AE36AE"/>
    <w:rsid w:val="00AE39CF"/>
    <w:rsid w:val="00AE5D2C"/>
    <w:rsid w:val="00AE6131"/>
    <w:rsid w:val="00AE6B5E"/>
    <w:rsid w:val="00AF027A"/>
    <w:rsid w:val="00AF03FE"/>
    <w:rsid w:val="00AF0498"/>
    <w:rsid w:val="00AF05CA"/>
    <w:rsid w:val="00AF0959"/>
    <w:rsid w:val="00AF142F"/>
    <w:rsid w:val="00AF215D"/>
    <w:rsid w:val="00AF2982"/>
    <w:rsid w:val="00AF2B51"/>
    <w:rsid w:val="00AF3490"/>
    <w:rsid w:val="00AF34D6"/>
    <w:rsid w:val="00AF3E44"/>
    <w:rsid w:val="00AF430A"/>
    <w:rsid w:val="00AF4C70"/>
    <w:rsid w:val="00AF5F33"/>
    <w:rsid w:val="00AF6561"/>
    <w:rsid w:val="00AF65D8"/>
    <w:rsid w:val="00AF7D8B"/>
    <w:rsid w:val="00AF7E7D"/>
    <w:rsid w:val="00B00B53"/>
    <w:rsid w:val="00B02FA9"/>
    <w:rsid w:val="00B03535"/>
    <w:rsid w:val="00B04652"/>
    <w:rsid w:val="00B05B07"/>
    <w:rsid w:val="00B06F82"/>
    <w:rsid w:val="00B07235"/>
    <w:rsid w:val="00B0768A"/>
    <w:rsid w:val="00B07F24"/>
    <w:rsid w:val="00B10536"/>
    <w:rsid w:val="00B10EB2"/>
    <w:rsid w:val="00B117DD"/>
    <w:rsid w:val="00B127D2"/>
    <w:rsid w:val="00B1329B"/>
    <w:rsid w:val="00B13E9B"/>
    <w:rsid w:val="00B13FC1"/>
    <w:rsid w:val="00B153DF"/>
    <w:rsid w:val="00B16A3C"/>
    <w:rsid w:val="00B172BB"/>
    <w:rsid w:val="00B17B7E"/>
    <w:rsid w:val="00B209E7"/>
    <w:rsid w:val="00B2101D"/>
    <w:rsid w:val="00B21E44"/>
    <w:rsid w:val="00B231C1"/>
    <w:rsid w:val="00B23727"/>
    <w:rsid w:val="00B23BCE"/>
    <w:rsid w:val="00B247EB"/>
    <w:rsid w:val="00B25658"/>
    <w:rsid w:val="00B25A0A"/>
    <w:rsid w:val="00B27633"/>
    <w:rsid w:val="00B3042B"/>
    <w:rsid w:val="00B318B8"/>
    <w:rsid w:val="00B3247F"/>
    <w:rsid w:val="00B326C7"/>
    <w:rsid w:val="00B32E46"/>
    <w:rsid w:val="00B32FC1"/>
    <w:rsid w:val="00B3383F"/>
    <w:rsid w:val="00B33AD2"/>
    <w:rsid w:val="00B33C67"/>
    <w:rsid w:val="00B345C4"/>
    <w:rsid w:val="00B34756"/>
    <w:rsid w:val="00B349F1"/>
    <w:rsid w:val="00B34A88"/>
    <w:rsid w:val="00B34FDC"/>
    <w:rsid w:val="00B35784"/>
    <w:rsid w:val="00B35A60"/>
    <w:rsid w:val="00B35BD1"/>
    <w:rsid w:val="00B37D6F"/>
    <w:rsid w:val="00B41DBF"/>
    <w:rsid w:val="00B4256E"/>
    <w:rsid w:val="00B45230"/>
    <w:rsid w:val="00B453E2"/>
    <w:rsid w:val="00B46A24"/>
    <w:rsid w:val="00B47B51"/>
    <w:rsid w:val="00B47CFC"/>
    <w:rsid w:val="00B50239"/>
    <w:rsid w:val="00B508AB"/>
    <w:rsid w:val="00B50DF0"/>
    <w:rsid w:val="00B519D6"/>
    <w:rsid w:val="00B52CAB"/>
    <w:rsid w:val="00B52F46"/>
    <w:rsid w:val="00B53617"/>
    <w:rsid w:val="00B548BE"/>
    <w:rsid w:val="00B5536D"/>
    <w:rsid w:val="00B55841"/>
    <w:rsid w:val="00B5622A"/>
    <w:rsid w:val="00B57F41"/>
    <w:rsid w:val="00B6067A"/>
    <w:rsid w:val="00B608CD"/>
    <w:rsid w:val="00B60B90"/>
    <w:rsid w:val="00B60E53"/>
    <w:rsid w:val="00B646F1"/>
    <w:rsid w:val="00B65914"/>
    <w:rsid w:val="00B65F66"/>
    <w:rsid w:val="00B67643"/>
    <w:rsid w:val="00B67D82"/>
    <w:rsid w:val="00B704C3"/>
    <w:rsid w:val="00B7110F"/>
    <w:rsid w:val="00B72692"/>
    <w:rsid w:val="00B72FE3"/>
    <w:rsid w:val="00B73A9E"/>
    <w:rsid w:val="00B74780"/>
    <w:rsid w:val="00B74B42"/>
    <w:rsid w:val="00B74BCD"/>
    <w:rsid w:val="00B75ED4"/>
    <w:rsid w:val="00B76059"/>
    <w:rsid w:val="00B765F0"/>
    <w:rsid w:val="00B77045"/>
    <w:rsid w:val="00B770FF"/>
    <w:rsid w:val="00B77438"/>
    <w:rsid w:val="00B778EF"/>
    <w:rsid w:val="00B77C37"/>
    <w:rsid w:val="00B80665"/>
    <w:rsid w:val="00B80DD5"/>
    <w:rsid w:val="00B80DDA"/>
    <w:rsid w:val="00B815AB"/>
    <w:rsid w:val="00B81D7B"/>
    <w:rsid w:val="00B825C5"/>
    <w:rsid w:val="00B83B31"/>
    <w:rsid w:val="00B83E89"/>
    <w:rsid w:val="00B841B8"/>
    <w:rsid w:val="00B8420E"/>
    <w:rsid w:val="00B84564"/>
    <w:rsid w:val="00B8468B"/>
    <w:rsid w:val="00B84A45"/>
    <w:rsid w:val="00B84B64"/>
    <w:rsid w:val="00B84C64"/>
    <w:rsid w:val="00B859B4"/>
    <w:rsid w:val="00B859FD"/>
    <w:rsid w:val="00B90149"/>
    <w:rsid w:val="00B90C33"/>
    <w:rsid w:val="00B91032"/>
    <w:rsid w:val="00B9112F"/>
    <w:rsid w:val="00B913BB"/>
    <w:rsid w:val="00B937E4"/>
    <w:rsid w:val="00B93A65"/>
    <w:rsid w:val="00B93B45"/>
    <w:rsid w:val="00B95549"/>
    <w:rsid w:val="00B95CAA"/>
    <w:rsid w:val="00BA0565"/>
    <w:rsid w:val="00BA065C"/>
    <w:rsid w:val="00BA0D92"/>
    <w:rsid w:val="00BA20A6"/>
    <w:rsid w:val="00BA24C6"/>
    <w:rsid w:val="00BA272E"/>
    <w:rsid w:val="00BA28B1"/>
    <w:rsid w:val="00BA2AB1"/>
    <w:rsid w:val="00BA30AC"/>
    <w:rsid w:val="00BA3D19"/>
    <w:rsid w:val="00BA4095"/>
    <w:rsid w:val="00BA4BE9"/>
    <w:rsid w:val="00BA4C1D"/>
    <w:rsid w:val="00BA4CD6"/>
    <w:rsid w:val="00BA4EAF"/>
    <w:rsid w:val="00BA4FCD"/>
    <w:rsid w:val="00BA6689"/>
    <w:rsid w:val="00BA66B3"/>
    <w:rsid w:val="00BB06A4"/>
    <w:rsid w:val="00BB1030"/>
    <w:rsid w:val="00BB125E"/>
    <w:rsid w:val="00BB1AD3"/>
    <w:rsid w:val="00BB1AF9"/>
    <w:rsid w:val="00BB1C80"/>
    <w:rsid w:val="00BB22DE"/>
    <w:rsid w:val="00BB268B"/>
    <w:rsid w:val="00BB29E8"/>
    <w:rsid w:val="00BB3386"/>
    <w:rsid w:val="00BB5583"/>
    <w:rsid w:val="00BB5AB5"/>
    <w:rsid w:val="00BC01CB"/>
    <w:rsid w:val="00BC07C2"/>
    <w:rsid w:val="00BC115B"/>
    <w:rsid w:val="00BC1A07"/>
    <w:rsid w:val="00BC1CC6"/>
    <w:rsid w:val="00BC1D1C"/>
    <w:rsid w:val="00BC26A6"/>
    <w:rsid w:val="00BC2DAD"/>
    <w:rsid w:val="00BC3376"/>
    <w:rsid w:val="00BC3544"/>
    <w:rsid w:val="00BC6A9B"/>
    <w:rsid w:val="00BC728C"/>
    <w:rsid w:val="00BD05E3"/>
    <w:rsid w:val="00BD0A95"/>
    <w:rsid w:val="00BD1A79"/>
    <w:rsid w:val="00BD2433"/>
    <w:rsid w:val="00BD2C85"/>
    <w:rsid w:val="00BD2FA5"/>
    <w:rsid w:val="00BD3315"/>
    <w:rsid w:val="00BD3FDA"/>
    <w:rsid w:val="00BD40CA"/>
    <w:rsid w:val="00BD5377"/>
    <w:rsid w:val="00BD5CE9"/>
    <w:rsid w:val="00BD6604"/>
    <w:rsid w:val="00BD7539"/>
    <w:rsid w:val="00BE00F8"/>
    <w:rsid w:val="00BE0599"/>
    <w:rsid w:val="00BE06C0"/>
    <w:rsid w:val="00BE1761"/>
    <w:rsid w:val="00BE329D"/>
    <w:rsid w:val="00BE365C"/>
    <w:rsid w:val="00BE4120"/>
    <w:rsid w:val="00BE473C"/>
    <w:rsid w:val="00BE5828"/>
    <w:rsid w:val="00BE622B"/>
    <w:rsid w:val="00BE633D"/>
    <w:rsid w:val="00BE6E2E"/>
    <w:rsid w:val="00BE7222"/>
    <w:rsid w:val="00BE7B15"/>
    <w:rsid w:val="00BF08F6"/>
    <w:rsid w:val="00BF306E"/>
    <w:rsid w:val="00BF5B04"/>
    <w:rsid w:val="00BF63E9"/>
    <w:rsid w:val="00BF69D3"/>
    <w:rsid w:val="00C00DD5"/>
    <w:rsid w:val="00C0114C"/>
    <w:rsid w:val="00C0171E"/>
    <w:rsid w:val="00C01A29"/>
    <w:rsid w:val="00C01D8B"/>
    <w:rsid w:val="00C0201B"/>
    <w:rsid w:val="00C0279C"/>
    <w:rsid w:val="00C029ED"/>
    <w:rsid w:val="00C02F28"/>
    <w:rsid w:val="00C03972"/>
    <w:rsid w:val="00C03C2A"/>
    <w:rsid w:val="00C03E05"/>
    <w:rsid w:val="00C05153"/>
    <w:rsid w:val="00C052D8"/>
    <w:rsid w:val="00C06184"/>
    <w:rsid w:val="00C06519"/>
    <w:rsid w:val="00C06BD6"/>
    <w:rsid w:val="00C0737C"/>
    <w:rsid w:val="00C10B9F"/>
    <w:rsid w:val="00C10D05"/>
    <w:rsid w:val="00C12095"/>
    <w:rsid w:val="00C1237E"/>
    <w:rsid w:val="00C12572"/>
    <w:rsid w:val="00C13079"/>
    <w:rsid w:val="00C136A6"/>
    <w:rsid w:val="00C13DE8"/>
    <w:rsid w:val="00C1448D"/>
    <w:rsid w:val="00C1464B"/>
    <w:rsid w:val="00C147E8"/>
    <w:rsid w:val="00C151A0"/>
    <w:rsid w:val="00C1593E"/>
    <w:rsid w:val="00C15BB8"/>
    <w:rsid w:val="00C15EB3"/>
    <w:rsid w:val="00C1638C"/>
    <w:rsid w:val="00C175C5"/>
    <w:rsid w:val="00C17AE1"/>
    <w:rsid w:val="00C17DBA"/>
    <w:rsid w:val="00C17F8A"/>
    <w:rsid w:val="00C20D61"/>
    <w:rsid w:val="00C20EC5"/>
    <w:rsid w:val="00C20FE6"/>
    <w:rsid w:val="00C21CE2"/>
    <w:rsid w:val="00C23B80"/>
    <w:rsid w:val="00C23E35"/>
    <w:rsid w:val="00C24638"/>
    <w:rsid w:val="00C248C4"/>
    <w:rsid w:val="00C24905"/>
    <w:rsid w:val="00C24E83"/>
    <w:rsid w:val="00C278B7"/>
    <w:rsid w:val="00C27DE5"/>
    <w:rsid w:val="00C300DD"/>
    <w:rsid w:val="00C30473"/>
    <w:rsid w:val="00C320FA"/>
    <w:rsid w:val="00C32E28"/>
    <w:rsid w:val="00C33BFA"/>
    <w:rsid w:val="00C35038"/>
    <w:rsid w:val="00C35490"/>
    <w:rsid w:val="00C35CE9"/>
    <w:rsid w:val="00C362F3"/>
    <w:rsid w:val="00C371B4"/>
    <w:rsid w:val="00C37EB0"/>
    <w:rsid w:val="00C407D9"/>
    <w:rsid w:val="00C40AF4"/>
    <w:rsid w:val="00C41334"/>
    <w:rsid w:val="00C41C5D"/>
    <w:rsid w:val="00C423D2"/>
    <w:rsid w:val="00C42BA8"/>
    <w:rsid w:val="00C453F4"/>
    <w:rsid w:val="00C45A8E"/>
    <w:rsid w:val="00C45B77"/>
    <w:rsid w:val="00C45FAB"/>
    <w:rsid w:val="00C46AEA"/>
    <w:rsid w:val="00C47424"/>
    <w:rsid w:val="00C5009E"/>
    <w:rsid w:val="00C50B3C"/>
    <w:rsid w:val="00C53F8B"/>
    <w:rsid w:val="00C5415C"/>
    <w:rsid w:val="00C5467A"/>
    <w:rsid w:val="00C553A9"/>
    <w:rsid w:val="00C5685D"/>
    <w:rsid w:val="00C56A9B"/>
    <w:rsid w:val="00C60F66"/>
    <w:rsid w:val="00C6122B"/>
    <w:rsid w:val="00C62419"/>
    <w:rsid w:val="00C62455"/>
    <w:rsid w:val="00C627B2"/>
    <w:rsid w:val="00C62F12"/>
    <w:rsid w:val="00C63079"/>
    <w:rsid w:val="00C64A62"/>
    <w:rsid w:val="00C653C1"/>
    <w:rsid w:val="00C668EA"/>
    <w:rsid w:val="00C66E0B"/>
    <w:rsid w:val="00C671BA"/>
    <w:rsid w:val="00C67BC2"/>
    <w:rsid w:val="00C7081D"/>
    <w:rsid w:val="00C70B31"/>
    <w:rsid w:val="00C70EF9"/>
    <w:rsid w:val="00C7227D"/>
    <w:rsid w:val="00C72C4D"/>
    <w:rsid w:val="00C73242"/>
    <w:rsid w:val="00C73B9A"/>
    <w:rsid w:val="00C73D6B"/>
    <w:rsid w:val="00C7446A"/>
    <w:rsid w:val="00C77B8E"/>
    <w:rsid w:val="00C77F09"/>
    <w:rsid w:val="00C81D62"/>
    <w:rsid w:val="00C822AD"/>
    <w:rsid w:val="00C829BC"/>
    <w:rsid w:val="00C83C06"/>
    <w:rsid w:val="00C84394"/>
    <w:rsid w:val="00C8480F"/>
    <w:rsid w:val="00C84C8E"/>
    <w:rsid w:val="00C84FA3"/>
    <w:rsid w:val="00C86C2F"/>
    <w:rsid w:val="00C86CAC"/>
    <w:rsid w:val="00C8753E"/>
    <w:rsid w:val="00C905B6"/>
    <w:rsid w:val="00C906BF"/>
    <w:rsid w:val="00C91221"/>
    <w:rsid w:val="00C91A90"/>
    <w:rsid w:val="00C935FC"/>
    <w:rsid w:val="00C95054"/>
    <w:rsid w:val="00CA070C"/>
    <w:rsid w:val="00CA0943"/>
    <w:rsid w:val="00CA1CDD"/>
    <w:rsid w:val="00CA2F1F"/>
    <w:rsid w:val="00CA39EC"/>
    <w:rsid w:val="00CA443B"/>
    <w:rsid w:val="00CA5B87"/>
    <w:rsid w:val="00CA6ACD"/>
    <w:rsid w:val="00CA7683"/>
    <w:rsid w:val="00CB000D"/>
    <w:rsid w:val="00CB05B2"/>
    <w:rsid w:val="00CB09CB"/>
    <w:rsid w:val="00CB09F2"/>
    <w:rsid w:val="00CB0AEB"/>
    <w:rsid w:val="00CB1932"/>
    <w:rsid w:val="00CB1B2F"/>
    <w:rsid w:val="00CB227F"/>
    <w:rsid w:val="00CB2878"/>
    <w:rsid w:val="00CB36F0"/>
    <w:rsid w:val="00CB3854"/>
    <w:rsid w:val="00CB3D92"/>
    <w:rsid w:val="00CB456A"/>
    <w:rsid w:val="00CB5A79"/>
    <w:rsid w:val="00CB77F2"/>
    <w:rsid w:val="00CB7EC2"/>
    <w:rsid w:val="00CC00DC"/>
    <w:rsid w:val="00CC0459"/>
    <w:rsid w:val="00CC08ED"/>
    <w:rsid w:val="00CC09B5"/>
    <w:rsid w:val="00CC0A7D"/>
    <w:rsid w:val="00CC16A7"/>
    <w:rsid w:val="00CC1CD4"/>
    <w:rsid w:val="00CC2413"/>
    <w:rsid w:val="00CC3663"/>
    <w:rsid w:val="00CC4134"/>
    <w:rsid w:val="00CC4458"/>
    <w:rsid w:val="00CC4E69"/>
    <w:rsid w:val="00CC5186"/>
    <w:rsid w:val="00CC51CC"/>
    <w:rsid w:val="00CC550E"/>
    <w:rsid w:val="00CC5C35"/>
    <w:rsid w:val="00CC6299"/>
    <w:rsid w:val="00CC62A3"/>
    <w:rsid w:val="00CC6C29"/>
    <w:rsid w:val="00CC70AB"/>
    <w:rsid w:val="00CC716C"/>
    <w:rsid w:val="00CC72D4"/>
    <w:rsid w:val="00CD18EB"/>
    <w:rsid w:val="00CD1D8A"/>
    <w:rsid w:val="00CD2A5F"/>
    <w:rsid w:val="00CD2ADD"/>
    <w:rsid w:val="00CD2BBB"/>
    <w:rsid w:val="00CD3414"/>
    <w:rsid w:val="00CD35F5"/>
    <w:rsid w:val="00CD36F9"/>
    <w:rsid w:val="00CD3CD3"/>
    <w:rsid w:val="00CD52E9"/>
    <w:rsid w:val="00CD67C8"/>
    <w:rsid w:val="00CD758D"/>
    <w:rsid w:val="00CE0572"/>
    <w:rsid w:val="00CE149D"/>
    <w:rsid w:val="00CE228B"/>
    <w:rsid w:val="00CE2596"/>
    <w:rsid w:val="00CE2E33"/>
    <w:rsid w:val="00CE3268"/>
    <w:rsid w:val="00CE3847"/>
    <w:rsid w:val="00CE44C3"/>
    <w:rsid w:val="00CE4C70"/>
    <w:rsid w:val="00CE50FA"/>
    <w:rsid w:val="00CE57BE"/>
    <w:rsid w:val="00CE5CF7"/>
    <w:rsid w:val="00CE5D93"/>
    <w:rsid w:val="00CE64D5"/>
    <w:rsid w:val="00CE6589"/>
    <w:rsid w:val="00CF008D"/>
    <w:rsid w:val="00CF0783"/>
    <w:rsid w:val="00CF1DBA"/>
    <w:rsid w:val="00CF3427"/>
    <w:rsid w:val="00CF3875"/>
    <w:rsid w:val="00CF4070"/>
    <w:rsid w:val="00CF5239"/>
    <w:rsid w:val="00CF77C8"/>
    <w:rsid w:val="00D006D4"/>
    <w:rsid w:val="00D00E17"/>
    <w:rsid w:val="00D031FC"/>
    <w:rsid w:val="00D05746"/>
    <w:rsid w:val="00D05936"/>
    <w:rsid w:val="00D061E1"/>
    <w:rsid w:val="00D06E89"/>
    <w:rsid w:val="00D06F03"/>
    <w:rsid w:val="00D079B1"/>
    <w:rsid w:val="00D10712"/>
    <w:rsid w:val="00D10F34"/>
    <w:rsid w:val="00D12A78"/>
    <w:rsid w:val="00D13C1A"/>
    <w:rsid w:val="00D15AB5"/>
    <w:rsid w:val="00D20F42"/>
    <w:rsid w:val="00D21018"/>
    <w:rsid w:val="00D228E7"/>
    <w:rsid w:val="00D24A4F"/>
    <w:rsid w:val="00D26492"/>
    <w:rsid w:val="00D26C52"/>
    <w:rsid w:val="00D26E6D"/>
    <w:rsid w:val="00D2784B"/>
    <w:rsid w:val="00D30165"/>
    <w:rsid w:val="00D30A37"/>
    <w:rsid w:val="00D30EA2"/>
    <w:rsid w:val="00D31001"/>
    <w:rsid w:val="00D31A09"/>
    <w:rsid w:val="00D33A53"/>
    <w:rsid w:val="00D33AA6"/>
    <w:rsid w:val="00D347F1"/>
    <w:rsid w:val="00D35519"/>
    <w:rsid w:val="00D35551"/>
    <w:rsid w:val="00D3672F"/>
    <w:rsid w:val="00D36766"/>
    <w:rsid w:val="00D36C44"/>
    <w:rsid w:val="00D36D3D"/>
    <w:rsid w:val="00D374B2"/>
    <w:rsid w:val="00D4139C"/>
    <w:rsid w:val="00D41E14"/>
    <w:rsid w:val="00D42460"/>
    <w:rsid w:val="00D424A3"/>
    <w:rsid w:val="00D42B3E"/>
    <w:rsid w:val="00D42C39"/>
    <w:rsid w:val="00D42DB9"/>
    <w:rsid w:val="00D43473"/>
    <w:rsid w:val="00D43FF0"/>
    <w:rsid w:val="00D444B8"/>
    <w:rsid w:val="00D44569"/>
    <w:rsid w:val="00D452D0"/>
    <w:rsid w:val="00D45919"/>
    <w:rsid w:val="00D45B42"/>
    <w:rsid w:val="00D45E96"/>
    <w:rsid w:val="00D4763A"/>
    <w:rsid w:val="00D51DB0"/>
    <w:rsid w:val="00D52561"/>
    <w:rsid w:val="00D53988"/>
    <w:rsid w:val="00D53AEB"/>
    <w:rsid w:val="00D54693"/>
    <w:rsid w:val="00D546F9"/>
    <w:rsid w:val="00D54E77"/>
    <w:rsid w:val="00D55ECD"/>
    <w:rsid w:val="00D561DD"/>
    <w:rsid w:val="00D563BC"/>
    <w:rsid w:val="00D56EDD"/>
    <w:rsid w:val="00D576B2"/>
    <w:rsid w:val="00D57718"/>
    <w:rsid w:val="00D577B1"/>
    <w:rsid w:val="00D57A11"/>
    <w:rsid w:val="00D57DB4"/>
    <w:rsid w:val="00D60642"/>
    <w:rsid w:val="00D61487"/>
    <w:rsid w:val="00D618B2"/>
    <w:rsid w:val="00D62D47"/>
    <w:rsid w:val="00D641DD"/>
    <w:rsid w:val="00D64B92"/>
    <w:rsid w:val="00D64C13"/>
    <w:rsid w:val="00D65A38"/>
    <w:rsid w:val="00D65A9E"/>
    <w:rsid w:val="00D706EF"/>
    <w:rsid w:val="00D71519"/>
    <w:rsid w:val="00D7182B"/>
    <w:rsid w:val="00D71C01"/>
    <w:rsid w:val="00D7276E"/>
    <w:rsid w:val="00D72E18"/>
    <w:rsid w:val="00D73664"/>
    <w:rsid w:val="00D73FA8"/>
    <w:rsid w:val="00D740C2"/>
    <w:rsid w:val="00D742FD"/>
    <w:rsid w:val="00D745E1"/>
    <w:rsid w:val="00D75063"/>
    <w:rsid w:val="00D75E9A"/>
    <w:rsid w:val="00D767F1"/>
    <w:rsid w:val="00D76867"/>
    <w:rsid w:val="00D774D5"/>
    <w:rsid w:val="00D77981"/>
    <w:rsid w:val="00D814CA"/>
    <w:rsid w:val="00D8195A"/>
    <w:rsid w:val="00D81C82"/>
    <w:rsid w:val="00D823A5"/>
    <w:rsid w:val="00D83813"/>
    <w:rsid w:val="00D84204"/>
    <w:rsid w:val="00D85931"/>
    <w:rsid w:val="00D85BF2"/>
    <w:rsid w:val="00D85E06"/>
    <w:rsid w:val="00D85E5C"/>
    <w:rsid w:val="00D85FA7"/>
    <w:rsid w:val="00D8661E"/>
    <w:rsid w:val="00D86D03"/>
    <w:rsid w:val="00D87E4E"/>
    <w:rsid w:val="00D905B0"/>
    <w:rsid w:val="00D91832"/>
    <w:rsid w:val="00D924FD"/>
    <w:rsid w:val="00D93608"/>
    <w:rsid w:val="00D939DA"/>
    <w:rsid w:val="00D93E5B"/>
    <w:rsid w:val="00D955DC"/>
    <w:rsid w:val="00D97657"/>
    <w:rsid w:val="00D9768F"/>
    <w:rsid w:val="00D97D90"/>
    <w:rsid w:val="00DA0113"/>
    <w:rsid w:val="00DA1722"/>
    <w:rsid w:val="00DA409F"/>
    <w:rsid w:val="00DA51F9"/>
    <w:rsid w:val="00DA58E6"/>
    <w:rsid w:val="00DA5AAB"/>
    <w:rsid w:val="00DA601F"/>
    <w:rsid w:val="00DA64C5"/>
    <w:rsid w:val="00DA7A4C"/>
    <w:rsid w:val="00DB013D"/>
    <w:rsid w:val="00DB1580"/>
    <w:rsid w:val="00DB27CE"/>
    <w:rsid w:val="00DB3288"/>
    <w:rsid w:val="00DB3CC1"/>
    <w:rsid w:val="00DB48E5"/>
    <w:rsid w:val="00DB4906"/>
    <w:rsid w:val="00DB4A33"/>
    <w:rsid w:val="00DB4BA5"/>
    <w:rsid w:val="00DB5373"/>
    <w:rsid w:val="00DB5B3A"/>
    <w:rsid w:val="00DB6AE6"/>
    <w:rsid w:val="00DB6BCF"/>
    <w:rsid w:val="00DC0075"/>
    <w:rsid w:val="00DC0436"/>
    <w:rsid w:val="00DC0A60"/>
    <w:rsid w:val="00DC296F"/>
    <w:rsid w:val="00DC410D"/>
    <w:rsid w:val="00DC444D"/>
    <w:rsid w:val="00DC445A"/>
    <w:rsid w:val="00DC4DEF"/>
    <w:rsid w:val="00DC5885"/>
    <w:rsid w:val="00DC61D9"/>
    <w:rsid w:val="00DC6471"/>
    <w:rsid w:val="00DC716F"/>
    <w:rsid w:val="00DC7244"/>
    <w:rsid w:val="00DC7521"/>
    <w:rsid w:val="00DC77E4"/>
    <w:rsid w:val="00DC788E"/>
    <w:rsid w:val="00DD0202"/>
    <w:rsid w:val="00DD0363"/>
    <w:rsid w:val="00DD0426"/>
    <w:rsid w:val="00DD0D27"/>
    <w:rsid w:val="00DD103A"/>
    <w:rsid w:val="00DD1808"/>
    <w:rsid w:val="00DD1AA3"/>
    <w:rsid w:val="00DD24DE"/>
    <w:rsid w:val="00DD2A16"/>
    <w:rsid w:val="00DD2F8B"/>
    <w:rsid w:val="00DD30A7"/>
    <w:rsid w:val="00DD372D"/>
    <w:rsid w:val="00DD5222"/>
    <w:rsid w:val="00DD52A4"/>
    <w:rsid w:val="00DD5C49"/>
    <w:rsid w:val="00DD6CCA"/>
    <w:rsid w:val="00DD753E"/>
    <w:rsid w:val="00DD7E99"/>
    <w:rsid w:val="00DE1DD8"/>
    <w:rsid w:val="00DE1FF7"/>
    <w:rsid w:val="00DE37C8"/>
    <w:rsid w:val="00DE39E4"/>
    <w:rsid w:val="00DE5CC8"/>
    <w:rsid w:val="00DE6206"/>
    <w:rsid w:val="00DE6274"/>
    <w:rsid w:val="00DE64C0"/>
    <w:rsid w:val="00DE6BF5"/>
    <w:rsid w:val="00DE723A"/>
    <w:rsid w:val="00DE7E4E"/>
    <w:rsid w:val="00DF072D"/>
    <w:rsid w:val="00DF0FFA"/>
    <w:rsid w:val="00DF1355"/>
    <w:rsid w:val="00DF19EA"/>
    <w:rsid w:val="00DF2464"/>
    <w:rsid w:val="00DF2820"/>
    <w:rsid w:val="00DF295F"/>
    <w:rsid w:val="00DF2C26"/>
    <w:rsid w:val="00DF3082"/>
    <w:rsid w:val="00DF518C"/>
    <w:rsid w:val="00DF5F32"/>
    <w:rsid w:val="00DF651A"/>
    <w:rsid w:val="00DF6912"/>
    <w:rsid w:val="00DF70C6"/>
    <w:rsid w:val="00DF7907"/>
    <w:rsid w:val="00DF7E2B"/>
    <w:rsid w:val="00E007DA"/>
    <w:rsid w:val="00E01305"/>
    <w:rsid w:val="00E01D10"/>
    <w:rsid w:val="00E0216A"/>
    <w:rsid w:val="00E02556"/>
    <w:rsid w:val="00E034EB"/>
    <w:rsid w:val="00E037EE"/>
    <w:rsid w:val="00E03C40"/>
    <w:rsid w:val="00E04AA0"/>
    <w:rsid w:val="00E064B6"/>
    <w:rsid w:val="00E0761B"/>
    <w:rsid w:val="00E07F1E"/>
    <w:rsid w:val="00E10A4E"/>
    <w:rsid w:val="00E1160A"/>
    <w:rsid w:val="00E14942"/>
    <w:rsid w:val="00E14BE5"/>
    <w:rsid w:val="00E14E62"/>
    <w:rsid w:val="00E1541F"/>
    <w:rsid w:val="00E1552E"/>
    <w:rsid w:val="00E1596B"/>
    <w:rsid w:val="00E15AFF"/>
    <w:rsid w:val="00E16AF0"/>
    <w:rsid w:val="00E17B09"/>
    <w:rsid w:val="00E22541"/>
    <w:rsid w:val="00E22CDF"/>
    <w:rsid w:val="00E236FD"/>
    <w:rsid w:val="00E238E0"/>
    <w:rsid w:val="00E24344"/>
    <w:rsid w:val="00E24ACD"/>
    <w:rsid w:val="00E26AA1"/>
    <w:rsid w:val="00E26DF9"/>
    <w:rsid w:val="00E30783"/>
    <w:rsid w:val="00E30898"/>
    <w:rsid w:val="00E30D7A"/>
    <w:rsid w:val="00E31D8E"/>
    <w:rsid w:val="00E32293"/>
    <w:rsid w:val="00E32614"/>
    <w:rsid w:val="00E327B7"/>
    <w:rsid w:val="00E332C1"/>
    <w:rsid w:val="00E34444"/>
    <w:rsid w:val="00E3492D"/>
    <w:rsid w:val="00E35728"/>
    <w:rsid w:val="00E36353"/>
    <w:rsid w:val="00E36852"/>
    <w:rsid w:val="00E4024A"/>
    <w:rsid w:val="00E4093E"/>
    <w:rsid w:val="00E427CF"/>
    <w:rsid w:val="00E43801"/>
    <w:rsid w:val="00E44F16"/>
    <w:rsid w:val="00E4575A"/>
    <w:rsid w:val="00E45A90"/>
    <w:rsid w:val="00E4612B"/>
    <w:rsid w:val="00E465CA"/>
    <w:rsid w:val="00E46E43"/>
    <w:rsid w:val="00E47220"/>
    <w:rsid w:val="00E50A0B"/>
    <w:rsid w:val="00E50F22"/>
    <w:rsid w:val="00E51B57"/>
    <w:rsid w:val="00E52543"/>
    <w:rsid w:val="00E5304F"/>
    <w:rsid w:val="00E5365C"/>
    <w:rsid w:val="00E54049"/>
    <w:rsid w:val="00E540A7"/>
    <w:rsid w:val="00E54123"/>
    <w:rsid w:val="00E56DFA"/>
    <w:rsid w:val="00E57113"/>
    <w:rsid w:val="00E574A1"/>
    <w:rsid w:val="00E57B11"/>
    <w:rsid w:val="00E57CD1"/>
    <w:rsid w:val="00E57EFA"/>
    <w:rsid w:val="00E607D1"/>
    <w:rsid w:val="00E608DC"/>
    <w:rsid w:val="00E61E23"/>
    <w:rsid w:val="00E62004"/>
    <w:rsid w:val="00E629E4"/>
    <w:rsid w:val="00E62F0B"/>
    <w:rsid w:val="00E63606"/>
    <w:rsid w:val="00E63FA5"/>
    <w:rsid w:val="00E64577"/>
    <w:rsid w:val="00E65EA4"/>
    <w:rsid w:val="00E66C73"/>
    <w:rsid w:val="00E66E13"/>
    <w:rsid w:val="00E70D90"/>
    <w:rsid w:val="00E714EB"/>
    <w:rsid w:val="00E71ADD"/>
    <w:rsid w:val="00E72981"/>
    <w:rsid w:val="00E72DF2"/>
    <w:rsid w:val="00E73096"/>
    <w:rsid w:val="00E73D97"/>
    <w:rsid w:val="00E75324"/>
    <w:rsid w:val="00E75A18"/>
    <w:rsid w:val="00E7646E"/>
    <w:rsid w:val="00E77045"/>
    <w:rsid w:val="00E8002E"/>
    <w:rsid w:val="00E80228"/>
    <w:rsid w:val="00E820C8"/>
    <w:rsid w:val="00E830DE"/>
    <w:rsid w:val="00E85542"/>
    <w:rsid w:val="00E8623F"/>
    <w:rsid w:val="00E869CF"/>
    <w:rsid w:val="00E86D97"/>
    <w:rsid w:val="00E87B24"/>
    <w:rsid w:val="00E90833"/>
    <w:rsid w:val="00E908DA"/>
    <w:rsid w:val="00E90D7F"/>
    <w:rsid w:val="00E92005"/>
    <w:rsid w:val="00E923F7"/>
    <w:rsid w:val="00E92B57"/>
    <w:rsid w:val="00E93C12"/>
    <w:rsid w:val="00E93E4F"/>
    <w:rsid w:val="00E94B43"/>
    <w:rsid w:val="00E94C35"/>
    <w:rsid w:val="00E9555B"/>
    <w:rsid w:val="00E96E28"/>
    <w:rsid w:val="00E97871"/>
    <w:rsid w:val="00E978F6"/>
    <w:rsid w:val="00E979F0"/>
    <w:rsid w:val="00EA0BF2"/>
    <w:rsid w:val="00EA139D"/>
    <w:rsid w:val="00EA18F3"/>
    <w:rsid w:val="00EA306D"/>
    <w:rsid w:val="00EA30F1"/>
    <w:rsid w:val="00EA3282"/>
    <w:rsid w:val="00EA3C55"/>
    <w:rsid w:val="00EA3E72"/>
    <w:rsid w:val="00EA4296"/>
    <w:rsid w:val="00EA46C6"/>
    <w:rsid w:val="00EA545C"/>
    <w:rsid w:val="00EA629D"/>
    <w:rsid w:val="00EA7994"/>
    <w:rsid w:val="00EB0093"/>
    <w:rsid w:val="00EB085F"/>
    <w:rsid w:val="00EB2A23"/>
    <w:rsid w:val="00EB374E"/>
    <w:rsid w:val="00EB5DB3"/>
    <w:rsid w:val="00EB62C1"/>
    <w:rsid w:val="00EB646C"/>
    <w:rsid w:val="00EC0AED"/>
    <w:rsid w:val="00EC14BF"/>
    <w:rsid w:val="00EC1625"/>
    <w:rsid w:val="00EC2B4D"/>
    <w:rsid w:val="00EC2BAC"/>
    <w:rsid w:val="00EC2CCB"/>
    <w:rsid w:val="00EC3F1F"/>
    <w:rsid w:val="00EC44BE"/>
    <w:rsid w:val="00EC75EC"/>
    <w:rsid w:val="00EC77BD"/>
    <w:rsid w:val="00ED0409"/>
    <w:rsid w:val="00ED05C4"/>
    <w:rsid w:val="00ED1127"/>
    <w:rsid w:val="00ED1676"/>
    <w:rsid w:val="00ED24BE"/>
    <w:rsid w:val="00ED251A"/>
    <w:rsid w:val="00ED280E"/>
    <w:rsid w:val="00ED2919"/>
    <w:rsid w:val="00ED2C30"/>
    <w:rsid w:val="00ED3040"/>
    <w:rsid w:val="00ED5000"/>
    <w:rsid w:val="00ED510A"/>
    <w:rsid w:val="00ED5DAA"/>
    <w:rsid w:val="00ED61F2"/>
    <w:rsid w:val="00ED62C8"/>
    <w:rsid w:val="00ED7C95"/>
    <w:rsid w:val="00EE11AF"/>
    <w:rsid w:val="00EE164E"/>
    <w:rsid w:val="00EE1AD9"/>
    <w:rsid w:val="00EE1C33"/>
    <w:rsid w:val="00EE2189"/>
    <w:rsid w:val="00EE2C36"/>
    <w:rsid w:val="00EE2DAD"/>
    <w:rsid w:val="00EE3B28"/>
    <w:rsid w:val="00EE3D88"/>
    <w:rsid w:val="00EE5D0B"/>
    <w:rsid w:val="00EE7631"/>
    <w:rsid w:val="00EF268B"/>
    <w:rsid w:val="00EF317F"/>
    <w:rsid w:val="00EF3D58"/>
    <w:rsid w:val="00EF52E7"/>
    <w:rsid w:val="00EF546E"/>
    <w:rsid w:val="00EF6FFB"/>
    <w:rsid w:val="00F00211"/>
    <w:rsid w:val="00F01139"/>
    <w:rsid w:val="00F02C67"/>
    <w:rsid w:val="00F0345A"/>
    <w:rsid w:val="00F0376F"/>
    <w:rsid w:val="00F055C4"/>
    <w:rsid w:val="00F05709"/>
    <w:rsid w:val="00F06157"/>
    <w:rsid w:val="00F06A3C"/>
    <w:rsid w:val="00F07703"/>
    <w:rsid w:val="00F0786B"/>
    <w:rsid w:val="00F07C6D"/>
    <w:rsid w:val="00F10716"/>
    <w:rsid w:val="00F10CC4"/>
    <w:rsid w:val="00F1101B"/>
    <w:rsid w:val="00F1123B"/>
    <w:rsid w:val="00F11B62"/>
    <w:rsid w:val="00F12492"/>
    <w:rsid w:val="00F13AAF"/>
    <w:rsid w:val="00F142D6"/>
    <w:rsid w:val="00F1485C"/>
    <w:rsid w:val="00F14E71"/>
    <w:rsid w:val="00F15329"/>
    <w:rsid w:val="00F153D5"/>
    <w:rsid w:val="00F1575A"/>
    <w:rsid w:val="00F157B9"/>
    <w:rsid w:val="00F15D53"/>
    <w:rsid w:val="00F1735E"/>
    <w:rsid w:val="00F2007E"/>
    <w:rsid w:val="00F2054B"/>
    <w:rsid w:val="00F212C8"/>
    <w:rsid w:val="00F215C4"/>
    <w:rsid w:val="00F2208A"/>
    <w:rsid w:val="00F22431"/>
    <w:rsid w:val="00F225F6"/>
    <w:rsid w:val="00F233E6"/>
    <w:rsid w:val="00F23907"/>
    <w:rsid w:val="00F25CEF"/>
    <w:rsid w:val="00F26E6F"/>
    <w:rsid w:val="00F26FE6"/>
    <w:rsid w:val="00F2754D"/>
    <w:rsid w:val="00F276DD"/>
    <w:rsid w:val="00F3053F"/>
    <w:rsid w:val="00F30C8D"/>
    <w:rsid w:val="00F3153D"/>
    <w:rsid w:val="00F325AB"/>
    <w:rsid w:val="00F32B4D"/>
    <w:rsid w:val="00F32F91"/>
    <w:rsid w:val="00F35E03"/>
    <w:rsid w:val="00F36568"/>
    <w:rsid w:val="00F369C2"/>
    <w:rsid w:val="00F370C6"/>
    <w:rsid w:val="00F40590"/>
    <w:rsid w:val="00F436D3"/>
    <w:rsid w:val="00F43AF2"/>
    <w:rsid w:val="00F45706"/>
    <w:rsid w:val="00F45C0A"/>
    <w:rsid w:val="00F45DCD"/>
    <w:rsid w:val="00F46060"/>
    <w:rsid w:val="00F463B4"/>
    <w:rsid w:val="00F47D9E"/>
    <w:rsid w:val="00F508A8"/>
    <w:rsid w:val="00F514DF"/>
    <w:rsid w:val="00F5166F"/>
    <w:rsid w:val="00F51C76"/>
    <w:rsid w:val="00F52726"/>
    <w:rsid w:val="00F53CCF"/>
    <w:rsid w:val="00F540FD"/>
    <w:rsid w:val="00F5498A"/>
    <w:rsid w:val="00F54F8A"/>
    <w:rsid w:val="00F554B2"/>
    <w:rsid w:val="00F55F85"/>
    <w:rsid w:val="00F57309"/>
    <w:rsid w:val="00F57CBF"/>
    <w:rsid w:val="00F57F57"/>
    <w:rsid w:val="00F6047B"/>
    <w:rsid w:val="00F6158B"/>
    <w:rsid w:val="00F61B08"/>
    <w:rsid w:val="00F6208D"/>
    <w:rsid w:val="00F6246C"/>
    <w:rsid w:val="00F625D9"/>
    <w:rsid w:val="00F6291A"/>
    <w:rsid w:val="00F62A63"/>
    <w:rsid w:val="00F63BA2"/>
    <w:rsid w:val="00F642C1"/>
    <w:rsid w:val="00F645CD"/>
    <w:rsid w:val="00F648F3"/>
    <w:rsid w:val="00F64AE3"/>
    <w:rsid w:val="00F671BB"/>
    <w:rsid w:val="00F6727F"/>
    <w:rsid w:val="00F70ED4"/>
    <w:rsid w:val="00F712AB"/>
    <w:rsid w:val="00F72EA4"/>
    <w:rsid w:val="00F73773"/>
    <w:rsid w:val="00F7385F"/>
    <w:rsid w:val="00F745B0"/>
    <w:rsid w:val="00F74A14"/>
    <w:rsid w:val="00F751A8"/>
    <w:rsid w:val="00F76BEF"/>
    <w:rsid w:val="00F76D5B"/>
    <w:rsid w:val="00F76F1A"/>
    <w:rsid w:val="00F77F24"/>
    <w:rsid w:val="00F77F56"/>
    <w:rsid w:val="00F8011B"/>
    <w:rsid w:val="00F816F4"/>
    <w:rsid w:val="00F81B47"/>
    <w:rsid w:val="00F81D7A"/>
    <w:rsid w:val="00F82EAE"/>
    <w:rsid w:val="00F8311C"/>
    <w:rsid w:val="00F835A1"/>
    <w:rsid w:val="00F83EBA"/>
    <w:rsid w:val="00F8454F"/>
    <w:rsid w:val="00F85B6C"/>
    <w:rsid w:val="00F86208"/>
    <w:rsid w:val="00F87808"/>
    <w:rsid w:val="00F90887"/>
    <w:rsid w:val="00F90E9E"/>
    <w:rsid w:val="00F9207B"/>
    <w:rsid w:val="00F93524"/>
    <w:rsid w:val="00F93579"/>
    <w:rsid w:val="00F94C8B"/>
    <w:rsid w:val="00F95059"/>
    <w:rsid w:val="00F96432"/>
    <w:rsid w:val="00F96473"/>
    <w:rsid w:val="00F964C0"/>
    <w:rsid w:val="00F964E4"/>
    <w:rsid w:val="00F967B0"/>
    <w:rsid w:val="00F97D8F"/>
    <w:rsid w:val="00FA0882"/>
    <w:rsid w:val="00FA0DE3"/>
    <w:rsid w:val="00FA1284"/>
    <w:rsid w:val="00FA13C7"/>
    <w:rsid w:val="00FA18B5"/>
    <w:rsid w:val="00FA1AFE"/>
    <w:rsid w:val="00FA3231"/>
    <w:rsid w:val="00FA4AF5"/>
    <w:rsid w:val="00FA4EE0"/>
    <w:rsid w:val="00FA5DFD"/>
    <w:rsid w:val="00FA5F93"/>
    <w:rsid w:val="00FA739C"/>
    <w:rsid w:val="00FA74E6"/>
    <w:rsid w:val="00FA7866"/>
    <w:rsid w:val="00FB0419"/>
    <w:rsid w:val="00FB0A0F"/>
    <w:rsid w:val="00FB0BD5"/>
    <w:rsid w:val="00FB1AE1"/>
    <w:rsid w:val="00FB1CE5"/>
    <w:rsid w:val="00FB3779"/>
    <w:rsid w:val="00FB3EF4"/>
    <w:rsid w:val="00FB445E"/>
    <w:rsid w:val="00FB4784"/>
    <w:rsid w:val="00FB50F0"/>
    <w:rsid w:val="00FB5E4E"/>
    <w:rsid w:val="00FB72AD"/>
    <w:rsid w:val="00FB7413"/>
    <w:rsid w:val="00FC005D"/>
    <w:rsid w:val="00FC044D"/>
    <w:rsid w:val="00FC078D"/>
    <w:rsid w:val="00FC2637"/>
    <w:rsid w:val="00FC2BB5"/>
    <w:rsid w:val="00FC2CE5"/>
    <w:rsid w:val="00FC2D5E"/>
    <w:rsid w:val="00FC2E61"/>
    <w:rsid w:val="00FC316B"/>
    <w:rsid w:val="00FC3436"/>
    <w:rsid w:val="00FC3A59"/>
    <w:rsid w:val="00FC54A4"/>
    <w:rsid w:val="00FC710F"/>
    <w:rsid w:val="00FC768B"/>
    <w:rsid w:val="00FC7A95"/>
    <w:rsid w:val="00FD0B9A"/>
    <w:rsid w:val="00FD0CA5"/>
    <w:rsid w:val="00FD164F"/>
    <w:rsid w:val="00FD1BF5"/>
    <w:rsid w:val="00FD1CEB"/>
    <w:rsid w:val="00FD2927"/>
    <w:rsid w:val="00FD2BFD"/>
    <w:rsid w:val="00FD30E6"/>
    <w:rsid w:val="00FD36B3"/>
    <w:rsid w:val="00FD5091"/>
    <w:rsid w:val="00FD5736"/>
    <w:rsid w:val="00FD5A0C"/>
    <w:rsid w:val="00FD5EF4"/>
    <w:rsid w:val="00FD6583"/>
    <w:rsid w:val="00FD702B"/>
    <w:rsid w:val="00FD7134"/>
    <w:rsid w:val="00FD7717"/>
    <w:rsid w:val="00FD7F28"/>
    <w:rsid w:val="00FE0477"/>
    <w:rsid w:val="00FE290F"/>
    <w:rsid w:val="00FE2DAF"/>
    <w:rsid w:val="00FE47E8"/>
    <w:rsid w:val="00FE4996"/>
    <w:rsid w:val="00FE589C"/>
    <w:rsid w:val="00FE59DC"/>
    <w:rsid w:val="00FE5D76"/>
    <w:rsid w:val="00FE6AC1"/>
    <w:rsid w:val="00FE6B0B"/>
    <w:rsid w:val="00FE78C8"/>
    <w:rsid w:val="00FF0156"/>
    <w:rsid w:val="00FF0B79"/>
    <w:rsid w:val="00FF1D0F"/>
    <w:rsid w:val="00FF303E"/>
    <w:rsid w:val="00FF38B5"/>
    <w:rsid w:val="00FF4336"/>
    <w:rsid w:val="00FF488E"/>
    <w:rsid w:val="00FF49BA"/>
    <w:rsid w:val="00FF4B05"/>
    <w:rsid w:val="00FF52D8"/>
    <w:rsid w:val="00FF5ACF"/>
    <w:rsid w:val="00FF5E4F"/>
    <w:rsid w:val="00FF74B1"/>
    <w:rsid w:val="00FF7619"/>
    <w:rsid w:val="01758EFC"/>
    <w:rsid w:val="0230F405"/>
    <w:rsid w:val="02AF5B0F"/>
    <w:rsid w:val="02D49344"/>
    <w:rsid w:val="02E0AEAF"/>
    <w:rsid w:val="04173C87"/>
    <w:rsid w:val="047C7F10"/>
    <w:rsid w:val="04A35574"/>
    <w:rsid w:val="04C961A8"/>
    <w:rsid w:val="05080DFE"/>
    <w:rsid w:val="0514BFE6"/>
    <w:rsid w:val="05D4EC19"/>
    <w:rsid w:val="05E42EB2"/>
    <w:rsid w:val="069E0D8D"/>
    <w:rsid w:val="06B5A253"/>
    <w:rsid w:val="072040B6"/>
    <w:rsid w:val="07472670"/>
    <w:rsid w:val="08D26C55"/>
    <w:rsid w:val="09F1E3FC"/>
    <w:rsid w:val="0C22C187"/>
    <w:rsid w:val="0C3493D6"/>
    <w:rsid w:val="0CA0EA5F"/>
    <w:rsid w:val="0CD4044E"/>
    <w:rsid w:val="0E689794"/>
    <w:rsid w:val="0E77991A"/>
    <w:rsid w:val="0E7CF7B3"/>
    <w:rsid w:val="0EEA25CC"/>
    <w:rsid w:val="0F2C9A7E"/>
    <w:rsid w:val="0F51385A"/>
    <w:rsid w:val="0FF71E95"/>
    <w:rsid w:val="10016900"/>
    <w:rsid w:val="1049F65C"/>
    <w:rsid w:val="116F7C2E"/>
    <w:rsid w:val="11BA5CD2"/>
    <w:rsid w:val="11BBFB01"/>
    <w:rsid w:val="11D0F47E"/>
    <w:rsid w:val="11D57A8C"/>
    <w:rsid w:val="1246DA66"/>
    <w:rsid w:val="12698D7D"/>
    <w:rsid w:val="127C8BDB"/>
    <w:rsid w:val="127FBDA1"/>
    <w:rsid w:val="12F5D578"/>
    <w:rsid w:val="135335F5"/>
    <w:rsid w:val="1402BCF4"/>
    <w:rsid w:val="14079385"/>
    <w:rsid w:val="1409F165"/>
    <w:rsid w:val="14917308"/>
    <w:rsid w:val="149AB6BC"/>
    <w:rsid w:val="149F3065"/>
    <w:rsid w:val="14C1715C"/>
    <w:rsid w:val="1530A627"/>
    <w:rsid w:val="159CF1FF"/>
    <w:rsid w:val="1662F7BF"/>
    <w:rsid w:val="16685576"/>
    <w:rsid w:val="17753451"/>
    <w:rsid w:val="17DA5CFC"/>
    <w:rsid w:val="18150980"/>
    <w:rsid w:val="1823B4A1"/>
    <w:rsid w:val="18CC27B1"/>
    <w:rsid w:val="18EB67D6"/>
    <w:rsid w:val="198400D5"/>
    <w:rsid w:val="198C5D81"/>
    <w:rsid w:val="19C667F5"/>
    <w:rsid w:val="19C7323E"/>
    <w:rsid w:val="19EEE064"/>
    <w:rsid w:val="19FD4A59"/>
    <w:rsid w:val="1B7975EE"/>
    <w:rsid w:val="1BB0EFB1"/>
    <w:rsid w:val="1CC9698C"/>
    <w:rsid w:val="1D3762C9"/>
    <w:rsid w:val="1D4754E2"/>
    <w:rsid w:val="1E1A6876"/>
    <w:rsid w:val="1EEB449F"/>
    <w:rsid w:val="1F74768F"/>
    <w:rsid w:val="2002B7AA"/>
    <w:rsid w:val="201E4784"/>
    <w:rsid w:val="202FE7FD"/>
    <w:rsid w:val="209D5660"/>
    <w:rsid w:val="20DE2A02"/>
    <w:rsid w:val="2148968F"/>
    <w:rsid w:val="22179FB9"/>
    <w:rsid w:val="2230A2BE"/>
    <w:rsid w:val="22B607AD"/>
    <w:rsid w:val="232FE9A4"/>
    <w:rsid w:val="2365A892"/>
    <w:rsid w:val="237D236A"/>
    <w:rsid w:val="23C7453F"/>
    <w:rsid w:val="267D1B5B"/>
    <w:rsid w:val="2706A397"/>
    <w:rsid w:val="271016DC"/>
    <w:rsid w:val="2748D7FF"/>
    <w:rsid w:val="2783EA25"/>
    <w:rsid w:val="2A0F1BC8"/>
    <w:rsid w:val="2A3FC995"/>
    <w:rsid w:val="2A9F629A"/>
    <w:rsid w:val="2AAE735D"/>
    <w:rsid w:val="2AD733A4"/>
    <w:rsid w:val="2B5FFE0C"/>
    <w:rsid w:val="2B7EB60F"/>
    <w:rsid w:val="2B8F269D"/>
    <w:rsid w:val="2BA559A2"/>
    <w:rsid w:val="2BF07A90"/>
    <w:rsid w:val="2C5CA9A9"/>
    <w:rsid w:val="2C922C29"/>
    <w:rsid w:val="2CBA644E"/>
    <w:rsid w:val="2CECFEEF"/>
    <w:rsid w:val="2CF3E100"/>
    <w:rsid w:val="2CFF27A3"/>
    <w:rsid w:val="2D3706EF"/>
    <w:rsid w:val="2D3AC595"/>
    <w:rsid w:val="2D678098"/>
    <w:rsid w:val="2DBB0EDB"/>
    <w:rsid w:val="2DD13385"/>
    <w:rsid w:val="2E162A74"/>
    <w:rsid w:val="2E5409A0"/>
    <w:rsid w:val="2E8795C8"/>
    <w:rsid w:val="2F411895"/>
    <w:rsid w:val="2F9287DF"/>
    <w:rsid w:val="3034D0F0"/>
    <w:rsid w:val="311BD586"/>
    <w:rsid w:val="3143FE65"/>
    <w:rsid w:val="31906445"/>
    <w:rsid w:val="31E5A847"/>
    <w:rsid w:val="32CB1665"/>
    <w:rsid w:val="33CE276B"/>
    <w:rsid w:val="34A4D36B"/>
    <w:rsid w:val="34D7B7C1"/>
    <w:rsid w:val="357B401C"/>
    <w:rsid w:val="36D0787E"/>
    <w:rsid w:val="37761D8D"/>
    <w:rsid w:val="37782145"/>
    <w:rsid w:val="37A1FA7A"/>
    <w:rsid w:val="37C448EA"/>
    <w:rsid w:val="38285B88"/>
    <w:rsid w:val="3899F487"/>
    <w:rsid w:val="3920D940"/>
    <w:rsid w:val="3A4AE520"/>
    <w:rsid w:val="3A4CB901"/>
    <w:rsid w:val="3ACE21E1"/>
    <w:rsid w:val="3AFCBE8D"/>
    <w:rsid w:val="3BBF7C5C"/>
    <w:rsid w:val="3C1492FF"/>
    <w:rsid w:val="3CC02408"/>
    <w:rsid w:val="3CD7EAA4"/>
    <w:rsid w:val="3D88E1B7"/>
    <w:rsid w:val="3DFA09F9"/>
    <w:rsid w:val="3E155F4B"/>
    <w:rsid w:val="3E3CD8BA"/>
    <w:rsid w:val="3F32611A"/>
    <w:rsid w:val="3FA4885C"/>
    <w:rsid w:val="3FC663B1"/>
    <w:rsid w:val="3FEE0EF6"/>
    <w:rsid w:val="4013BA46"/>
    <w:rsid w:val="405F9428"/>
    <w:rsid w:val="40ABA2DA"/>
    <w:rsid w:val="4173AF33"/>
    <w:rsid w:val="4178CBBE"/>
    <w:rsid w:val="417A0922"/>
    <w:rsid w:val="417EC3E7"/>
    <w:rsid w:val="419657B2"/>
    <w:rsid w:val="419A50E0"/>
    <w:rsid w:val="41CE7480"/>
    <w:rsid w:val="4250AB05"/>
    <w:rsid w:val="42604C08"/>
    <w:rsid w:val="428D7F3C"/>
    <w:rsid w:val="43787CE7"/>
    <w:rsid w:val="4391B2BD"/>
    <w:rsid w:val="43A17F55"/>
    <w:rsid w:val="43A4BE94"/>
    <w:rsid w:val="43FC0657"/>
    <w:rsid w:val="449F02B4"/>
    <w:rsid w:val="44A0637A"/>
    <w:rsid w:val="44A55BA8"/>
    <w:rsid w:val="45BEB8AF"/>
    <w:rsid w:val="45F47A65"/>
    <w:rsid w:val="4619887B"/>
    <w:rsid w:val="4702D113"/>
    <w:rsid w:val="47AEE9D6"/>
    <w:rsid w:val="48A15682"/>
    <w:rsid w:val="48CDEF5D"/>
    <w:rsid w:val="494DB92C"/>
    <w:rsid w:val="499B0CE0"/>
    <w:rsid w:val="499D4369"/>
    <w:rsid w:val="4A5C10BC"/>
    <w:rsid w:val="4A8EF711"/>
    <w:rsid w:val="4A98C016"/>
    <w:rsid w:val="4ACC0FD0"/>
    <w:rsid w:val="4AD378B0"/>
    <w:rsid w:val="4B1AE7DE"/>
    <w:rsid w:val="4B74BF4E"/>
    <w:rsid w:val="4BAAA675"/>
    <w:rsid w:val="4C32A44F"/>
    <w:rsid w:val="4C5ABA4C"/>
    <w:rsid w:val="4CCA5C57"/>
    <w:rsid w:val="4CF10E5E"/>
    <w:rsid w:val="4DC4ADF0"/>
    <w:rsid w:val="4E06AF87"/>
    <w:rsid w:val="4F74DC93"/>
    <w:rsid w:val="5083CE7C"/>
    <w:rsid w:val="519DFF69"/>
    <w:rsid w:val="51B73621"/>
    <w:rsid w:val="51CDCDCD"/>
    <w:rsid w:val="51D0C22A"/>
    <w:rsid w:val="52326988"/>
    <w:rsid w:val="527CFE78"/>
    <w:rsid w:val="5350DB73"/>
    <w:rsid w:val="549FECB7"/>
    <w:rsid w:val="5514B128"/>
    <w:rsid w:val="556E073B"/>
    <w:rsid w:val="55947816"/>
    <w:rsid w:val="56148E8B"/>
    <w:rsid w:val="565A03FF"/>
    <w:rsid w:val="57CD45EF"/>
    <w:rsid w:val="5A2A493A"/>
    <w:rsid w:val="5A6A22A3"/>
    <w:rsid w:val="5B01280B"/>
    <w:rsid w:val="5B20DB32"/>
    <w:rsid w:val="5B300F89"/>
    <w:rsid w:val="5B59520F"/>
    <w:rsid w:val="5B794BD4"/>
    <w:rsid w:val="5BB283C5"/>
    <w:rsid w:val="5C6C447E"/>
    <w:rsid w:val="5CD66B68"/>
    <w:rsid w:val="5CE6774F"/>
    <w:rsid w:val="5CEB9F6D"/>
    <w:rsid w:val="5CF035D5"/>
    <w:rsid w:val="5DE42A9E"/>
    <w:rsid w:val="5E28E061"/>
    <w:rsid w:val="5E2B19CB"/>
    <w:rsid w:val="5E3887A1"/>
    <w:rsid w:val="5E391FFB"/>
    <w:rsid w:val="5F60C562"/>
    <w:rsid w:val="5FD4F05C"/>
    <w:rsid w:val="600A17D2"/>
    <w:rsid w:val="60F34BC6"/>
    <w:rsid w:val="613CE048"/>
    <w:rsid w:val="614C1791"/>
    <w:rsid w:val="615B32A9"/>
    <w:rsid w:val="62FCC486"/>
    <w:rsid w:val="63D81BEC"/>
    <w:rsid w:val="641362C9"/>
    <w:rsid w:val="64255893"/>
    <w:rsid w:val="6449B92F"/>
    <w:rsid w:val="6497BBAF"/>
    <w:rsid w:val="64BC9C46"/>
    <w:rsid w:val="657B9B88"/>
    <w:rsid w:val="65927460"/>
    <w:rsid w:val="65A35528"/>
    <w:rsid w:val="65D8FB23"/>
    <w:rsid w:val="668802C4"/>
    <w:rsid w:val="67B10ABD"/>
    <w:rsid w:val="68481C76"/>
    <w:rsid w:val="694119C2"/>
    <w:rsid w:val="697CDC3A"/>
    <w:rsid w:val="6991D2EF"/>
    <w:rsid w:val="69E8AA88"/>
    <w:rsid w:val="6A4F259E"/>
    <w:rsid w:val="6A7FDEE5"/>
    <w:rsid w:val="6B56E5EF"/>
    <w:rsid w:val="6BA2FF20"/>
    <w:rsid w:val="6C1CD2BC"/>
    <w:rsid w:val="6C8EF903"/>
    <w:rsid w:val="6C9A4B07"/>
    <w:rsid w:val="6CB3E584"/>
    <w:rsid w:val="6CBBA039"/>
    <w:rsid w:val="6D3785EC"/>
    <w:rsid w:val="6D4A45FB"/>
    <w:rsid w:val="6DAECBB4"/>
    <w:rsid w:val="6DEF07DE"/>
    <w:rsid w:val="6DF8AD58"/>
    <w:rsid w:val="6E05F999"/>
    <w:rsid w:val="6EB1D140"/>
    <w:rsid w:val="6F25AFAD"/>
    <w:rsid w:val="701581F2"/>
    <w:rsid w:val="701E37E4"/>
    <w:rsid w:val="707707BB"/>
    <w:rsid w:val="707AC380"/>
    <w:rsid w:val="7113C13F"/>
    <w:rsid w:val="711EA227"/>
    <w:rsid w:val="72A1EE18"/>
    <w:rsid w:val="72EC44BD"/>
    <w:rsid w:val="734DC7A5"/>
    <w:rsid w:val="73961893"/>
    <w:rsid w:val="73A8F199"/>
    <w:rsid w:val="73BE1DE7"/>
    <w:rsid w:val="756167D1"/>
    <w:rsid w:val="75EA96E0"/>
    <w:rsid w:val="75F1EFCF"/>
    <w:rsid w:val="76ACA46D"/>
    <w:rsid w:val="76CFEEFC"/>
    <w:rsid w:val="76F4B42F"/>
    <w:rsid w:val="77319641"/>
    <w:rsid w:val="778C2C99"/>
    <w:rsid w:val="77EA4AEA"/>
    <w:rsid w:val="77EB7617"/>
    <w:rsid w:val="78473783"/>
    <w:rsid w:val="7A15A367"/>
    <w:rsid w:val="7AFCA5FE"/>
    <w:rsid w:val="7B1E5CF6"/>
    <w:rsid w:val="7B4B81CF"/>
    <w:rsid w:val="7B5ADD5B"/>
    <w:rsid w:val="7B80DEDE"/>
    <w:rsid w:val="7BB9148F"/>
    <w:rsid w:val="7C287D15"/>
    <w:rsid w:val="7C857801"/>
    <w:rsid w:val="7CAC1C8F"/>
    <w:rsid w:val="7D6F8801"/>
    <w:rsid w:val="7E03FCB8"/>
    <w:rsid w:val="7E745019"/>
    <w:rsid w:val="7F0CABAF"/>
    <w:rsid w:val="7FC6C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9093B9"/>
  <w15:docId w15:val="{E41FF98D-0E3F-4A53-840F-6F7E14451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677CC2"/>
    <w:pPr>
      <w:spacing w:after="240"/>
      <w:jc w:val="both"/>
    </w:pPr>
    <w:rPr>
      <w:rFonts w:ascii="Times New Roman" w:hAnsi="Times New Roman"/>
    </w:rPr>
  </w:style>
  <w:style w:type="paragraph" w:styleId="Nadpis1">
    <w:name w:val="heading 1"/>
    <w:basedOn w:val="Normln"/>
    <w:next w:val="Normln"/>
    <w:link w:val="Nadpis1Char"/>
    <w:uiPriority w:val="9"/>
    <w:qFormat/>
    <w:rsid w:val="00AF4C70"/>
    <w:pPr>
      <w:keepNext/>
      <w:keepLines/>
      <w:numPr>
        <w:numId w:val="1"/>
      </w:numPr>
      <w:jc w:val="left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F6F60"/>
    <w:pPr>
      <w:keepNext/>
      <w:keepLines/>
      <w:numPr>
        <w:ilvl w:val="1"/>
        <w:numId w:val="1"/>
      </w:numPr>
      <w:ind w:left="794" w:hanging="794"/>
      <w:jc w:val="left"/>
      <w:outlineLvl w:val="1"/>
    </w:pPr>
    <w:rPr>
      <w:rFonts w:ascii="Arial" w:eastAsiaTheme="majorEastAsia" w:hAnsi="Arial" w:cstheme="majorBidi"/>
      <w:sz w:val="28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B54B4"/>
    <w:pPr>
      <w:keepNext/>
      <w:keepLines/>
      <w:numPr>
        <w:ilvl w:val="2"/>
        <w:numId w:val="1"/>
      </w:numPr>
      <w:outlineLvl w:val="2"/>
    </w:pPr>
    <w:rPr>
      <w:rFonts w:ascii="Arial" w:eastAsiaTheme="majorEastAsia" w:hAnsi="Arial" w:cstheme="majorBidi"/>
      <w:color w:val="2F5496" w:themeColor="accent1" w:themeShade="BF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0326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90326D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90326D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90326D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90326D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90326D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8602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hlav">
    <w:name w:val="header"/>
    <w:basedOn w:val="Normln"/>
    <w:link w:val="Zhlav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860288"/>
  </w:style>
  <w:style w:type="paragraph" w:styleId="Zpat">
    <w:name w:val="footer"/>
    <w:basedOn w:val="Normln"/>
    <w:link w:val="ZpatChar"/>
    <w:uiPriority w:val="99"/>
    <w:unhideWhenUsed/>
    <w:rsid w:val="00860288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860288"/>
  </w:style>
  <w:style w:type="character" w:customStyle="1" w:styleId="Nadpis1Char">
    <w:name w:val="Nadpis 1 Char"/>
    <w:basedOn w:val="Standardnpsmoodstavce"/>
    <w:link w:val="Nadpis1"/>
    <w:uiPriority w:val="9"/>
    <w:rsid w:val="00AF4C70"/>
    <w:rPr>
      <w:rFonts w:ascii="Arial" w:eastAsiaTheme="majorEastAsia" w:hAnsi="Arial" w:cstheme="majorBidi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F6F60"/>
    <w:rPr>
      <w:rFonts w:ascii="Arial" w:eastAsiaTheme="majorEastAsia" w:hAnsi="Arial" w:cstheme="majorBidi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7B54B4"/>
    <w:rPr>
      <w:rFonts w:ascii="Arial" w:eastAsiaTheme="majorEastAsia" w:hAnsi="Arial" w:cstheme="majorBidi"/>
      <w:color w:val="2F5496" w:themeColor="accent1" w:themeShade="BF"/>
    </w:rPr>
  </w:style>
  <w:style w:type="character" w:styleId="Hypertextovodkaz">
    <w:name w:val="Hyperlink"/>
    <w:basedOn w:val="Standardnpsmoodstavce"/>
    <w:uiPriority w:val="99"/>
    <w:unhideWhenUsed/>
    <w:rsid w:val="003A51C5"/>
    <w:rPr>
      <w:color w:val="0563C1" w:themeColor="hyperlink"/>
      <w:u w:val="single"/>
    </w:rPr>
  </w:style>
  <w:style w:type="paragraph" w:styleId="Odstavecseseznamem">
    <w:name w:val="List Paragraph"/>
    <w:basedOn w:val="Normln"/>
    <w:uiPriority w:val="34"/>
    <w:qFormat/>
    <w:rsid w:val="006B6A81"/>
    <w:pPr>
      <w:ind w:left="720"/>
      <w:contextualSpacing/>
    </w:pPr>
  </w:style>
  <w:style w:type="paragraph" w:styleId="Titulek">
    <w:name w:val="caption"/>
    <w:basedOn w:val="Normln"/>
    <w:next w:val="Normln"/>
    <w:uiPriority w:val="35"/>
    <w:unhideWhenUsed/>
    <w:qFormat/>
    <w:rsid w:val="007751DB"/>
    <w:pPr>
      <w:spacing w:before="120" w:after="200"/>
    </w:pPr>
    <w:rPr>
      <w:i/>
      <w:iCs/>
      <w:color w:val="44546A" w:themeColor="text2"/>
      <w:sz w:val="20"/>
      <w:szCs w:val="18"/>
    </w:rPr>
  </w:style>
  <w:style w:type="paragraph" w:customStyle="1" w:styleId="MujOdstavec">
    <w:name w:val="MujOdstavec"/>
    <w:basedOn w:val="Normln"/>
    <w:qFormat/>
    <w:rsid w:val="00677CC2"/>
    <w:rPr>
      <w:rFonts w:cs="Arial"/>
    </w:rPr>
  </w:style>
  <w:style w:type="paragraph" w:styleId="Nadpisobsahu">
    <w:name w:val="TOC Heading"/>
    <w:basedOn w:val="Nadpis1"/>
    <w:next w:val="Normln"/>
    <w:uiPriority w:val="39"/>
    <w:unhideWhenUsed/>
    <w:qFormat/>
    <w:rsid w:val="0044412F"/>
    <w:pPr>
      <w:spacing w:before="480" w:after="0" w:line="276" w:lineRule="auto"/>
      <w:outlineLvl w:val="9"/>
    </w:pPr>
    <w:rPr>
      <w:b/>
      <w:bCs/>
      <w:sz w:val="28"/>
      <w:szCs w:val="28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117F93"/>
    <w:pPr>
      <w:tabs>
        <w:tab w:val="left" w:pos="480"/>
        <w:tab w:val="right" w:leader="dot" w:pos="9056"/>
      </w:tabs>
      <w:spacing w:before="120"/>
    </w:pPr>
    <w:rPr>
      <w:b/>
      <w:bCs/>
      <w:caps/>
      <w:noProof/>
      <w:sz w:val="22"/>
      <w:szCs w:val="22"/>
    </w:rPr>
  </w:style>
  <w:style w:type="paragraph" w:styleId="Obsah2">
    <w:name w:val="toc 2"/>
    <w:basedOn w:val="Normln"/>
    <w:next w:val="Normln"/>
    <w:autoRedefine/>
    <w:uiPriority w:val="39"/>
    <w:unhideWhenUsed/>
    <w:rsid w:val="0044412F"/>
    <w:pPr>
      <w:ind w:left="240"/>
    </w:pPr>
    <w:rPr>
      <w:smallCaps/>
      <w:sz w:val="22"/>
      <w:szCs w:val="22"/>
    </w:rPr>
  </w:style>
  <w:style w:type="paragraph" w:styleId="Obsah3">
    <w:name w:val="toc 3"/>
    <w:basedOn w:val="Normln"/>
    <w:next w:val="Normln"/>
    <w:autoRedefine/>
    <w:uiPriority w:val="39"/>
    <w:unhideWhenUsed/>
    <w:rsid w:val="0044412F"/>
    <w:pPr>
      <w:ind w:left="480"/>
    </w:pPr>
    <w:rPr>
      <w:i/>
      <w:iCs/>
      <w:sz w:val="22"/>
      <w:szCs w:val="22"/>
    </w:rPr>
  </w:style>
  <w:style w:type="paragraph" w:styleId="Obsah4">
    <w:name w:val="toc 4"/>
    <w:basedOn w:val="Normln"/>
    <w:next w:val="Normln"/>
    <w:autoRedefine/>
    <w:uiPriority w:val="39"/>
    <w:semiHidden/>
    <w:unhideWhenUsed/>
    <w:rsid w:val="0044412F"/>
    <w:pPr>
      <w:ind w:left="720"/>
    </w:pPr>
    <w:rPr>
      <w:sz w:val="18"/>
      <w:szCs w:val="18"/>
    </w:rPr>
  </w:style>
  <w:style w:type="paragraph" w:styleId="Obsah5">
    <w:name w:val="toc 5"/>
    <w:basedOn w:val="Normln"/>
    <w:next w:val="Normln"/>
    <w:autoRedefine/>
    <w:uiPriority w:val="39"/>
    <w:semiHidden/>
    <w:unhideWhenUsed/>
    <w:rsid w:val="0044412F"/>
    <w:pPr>
      <w:ind w:left="960"/>
    </w:pPr>
    <w:rPr>
      <w:sz w:val="18"/>
      <w:szCs w:val="18"/>
    </w:rPr>
  </w:style>
  <w:style w:type="paragraph" w:styleId="Obsah6">
    <w:name w:val="toc 6"/>
    <w:basedOn w:val="Normln"/>
    <w:next w:val="Normln"/>
    <w:autoRedefine/>
    <w:uiPriority w:val="39"/>
    <w:semiHidden/>
    <w:unhideWhenUsed/>
    <w:rsid w:val="0044412F"/>
    <w:pPr>
      <w:ind w:left="1200"/>
    </w:pPr>
    <w:rPr>
      <w:sz w:val="18"/>
      <w:szCs w:val="18"/>
    </w:rPr>
  </w:style>
  <w:style w:type="paragraph" w:styleId="Obsah7">
    <w:name w:val="toc 7"/>
    <w:basedOn w:val="Normln"/>
    <w:next w:val="Normln"/>
    <w:autoRedefine/>
    <w:uiPriority w:val="39"/>
    <w:semiHidden/>
    <w:unhideWhenUsed/>
    <w:rsid w:val="0044412F"/>
    <w:pPr>
      <w:ind w:left="1440"/>
    </w:pPr>
    <w:rPr>
      <w:sz w:val="18"/>
      <w:szCs w:val="18"/>
    </w:rPr>
  </w:style>
  <w:style w:type="paragraph" w:styleId="Obsah8">
    <w:name w:val="toc 8"/>
    <w:basedOn w:val="Normln"/>
    <w:next w:val="Normln"/>
    <w:autoRedefine/>
    <w:uiPriority w:val="39"/>
    <w:semiHidden/>
    <w:unhideWhenUsed/>
    <w:rsid w:val="0044412F"/>
    <w:pPr>
      <w:ind w:left="1680"/>
    </w:pPr>
    <w:rPr>
      <w:sz w:val="18"/>
      <w:szCs w:val="18"/>
    </w:rPr>
  </w:style>
  <w:style w:type="paragraph" w:styleId="Obsah9">
    <w:name w:val="toc 9"/>
    <w:basedOn w:val="Normln"/>
    <w:next w:val="Normln"/>
    <w:autoRedefine/>
    <w:uiPriority w:val="39"/>
    <w:semiHidden/>
    <w:unhideWhenUsed/>
    <w:rsid w:val="0044412F"/>
    <w:pPr>
      <w:ind w:left="1920"/>
    </w:pPr>
    <w:rPr>
      <w:sz w:val="18"/>
      <w:szCs w:val="18"/>
    </w:rPr>
  </w:style>
  <w:style w:type="character" w:styleId="slostrnky">
    <w:name w:val="page number"/>
    <w:basedOn w:val="Standardnpsmoodstavce"/>
    <w:uiPriority w:val="99"/>
    <w:semiHidden/>
    <w:unhideWhenUsed/>
    <w:rsid w:val="00A0073A"/>
  </w:style>
  <w:style w:type="character" w:customStyle="1" w:styleId="Nadpis4Char">
    <w:name w:val="Nadpis 4 Char"/>
    <w:basedOn w:val="Standardnpsmoodstavce"/>
    <w:link w:val="Nadpis4"/>
    <w:uiPriority w:val="9"/>
    <w:rsid w:val="0090326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90326D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90326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90326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90326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90326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Seznamobrzk">
    <w:name w:val="table of figures"/>
    <w:basedOn w:val="Normln"/>
    <w:next w:val="Normln"/>
    <w:uiPriority w:val="99"/>
    <w:unhideWhenUsed/>
    <w:rsid w:val="001F5F5B"/>
  </w:style>
  <w:style w:type="paragraph" w:styleId="Textbubliny">
    <w:name w:val="Balloon Text"/>
    <w:basedOn w:val="Normln"/>
    <w:link w:val="TextbublinyChar"/>
    <w:uiPriority w:val="99"/>
    <w:semiHidden/>
    <w:unhideWhenUsed/>
    <w:rsid w:val="005E1EA9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5E1EA9"/>
    <w:rPr>
      <w:rFonts w:ascii="Tahoma" w:hAnsi="Tahoma" w:cs="Tahoma"/>
      <w:sz w:val="16"/>
      <w:szCs w:val="16"/>
    </w:rPr>
  </w:style>
  <w:style w:type="character" w:styleId="Zstupntext">
    <w:name w:val="Placeholder Text"/>
    <w:basedOn w:val="Standardnpsmoodstavce"/>
    <w:uiPriority w:val="99"/>
    <w:semiHidden/>
    <w:rsid w:val="00B47B51"/>
    <w:rPr>
      <w:color w:val="808080"/>
    </w:rPr>
  </w:style>
  <w:style w:type="paragraph" w:styleId="Revize">
    <w:name w:val="Revision"/>
    <w:hidden/>
    <w:uiPriority w:val="99"/>
    <w:semiHidden/>
    <w:rsid w:val="000667D8"/>
  </w:style>
  <w:style w:type="character" w:styleId="Odkaznakoment">
    <w:name w:val="annotation reference"/>
    <w:basedOn w:val="Standardnpsmoodstavce"/>
    <w:uiPriority w:val="99"/>
    <w:semiHidden/>
    <w:unhideWhenUsed/>
    <w:rsid w:val="000667D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0667D8"/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0667D8"/>
    <w:rPr>
      <w:sz w:val="20"/>
      <w:szCs w:val="20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0667D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0667D8"/>
    <w:rPr>
      <w:b/>
      <w:bCs/>
      <w:sz w:val="20"/>
      <w:szCs w:val="20"/>
    </w:rPr>
  </w:style>
  <w:style w:type="character" w:styleId="Nevyeenzmnka">
    <w:name w:val="Unresolved Mention"/>
    <w:basedOn w:val="Standardnpsmoodstavce"/>
    <w:uiPriority w:val="99"/>
    <w:semiHidden/>
    <w:unhideWhenUsed/>
    <w:rsid w:val="00725628"/>
    <w:rPr>
      <w:color w:val="605E5C"/>
      <w:shd w:val="clear" w:color="auto" w:fill="E1DFDD"/>
    </w:rPr>
  </w:style>
  <w:style w:type="paragraph" w:styleId="Textpoznpodarou">
    <w:name w:val="footnote text"/>
    <w:basedOn w:val="Normln"/>
    <w:link w:val="TextpoznpodarouChar"/>
    <w:uiPriority w:val="99"/>
    <w:unhideWhenUsed/>
    <w:rsid w:val="00DB5B3A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rsid w:val="00DB5B3A"/>
    <w:rPr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DB5B3A"/>
    <w:rPr>
      <w:vertAlign w:val="superscript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764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764D0A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Sledovanodkaz">
    <w:name w:val="FollowedHyperlink"/>
    <w:basedOn w:val="Standardnpsmoodstavce"/>
    <w:uiPriority w:val="99"/>
    <w:semiHidden/>
    <w:unhideWhenUsed/>
    <w:rsid w:val="009C3135"/>
    <w:rPr>
      <w:color w:val="954F72" w:themeColor="followedHyperlink"/>
      <w:u w:val="single"/>
    </w:rPr>
  </w:style>
  <w:style w:type="table" w:styleId="Prosttabulka5">
    <w:name w:val="Plain Table 5"/>
    <w:basedOn w:val="Normlntabulka"/>
    <w:uiPriority w:val="45"/>
    <w:rsid w:val="00D8195A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normaltextrun">
    <w:name w:val="normaltextrun"/>
    <w:basedOn w:val="Standardnpsmoodstavce"/>
    <w:rsid w:val="00736046"/>
  </w:style>
  <w:style w:type="character" w:customStyle="1" w:styleId="eop">
    <w:name w:val="eop"/>
    <w:basedOn w:val="Standardnpsmoodstavce"/>
    <w:rsid w:val="00736046"/>
  </w:style>
  <w:style w:type="character" w:customStyle="1" w:styleId="spellingerror">
    <w:name w:val="spellingerror"/>
    <w:basedOn w:val="Standardnpsmoodstavce"/>
    <w:rsid w:val="0083733D"/>
  </w:style>
  <w:style w:type="paragraph" w:customStyle="1" w:styleId="paragraph">
    <w:name w:val="paragraph"/>
    <w:basedOn w:val="Normln"/>
    <w:rsid w:val="00C20FE6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character" w:customStyle="1" w:styleId="contextualspellingandgrammarerror">
    <w:name w:val="contextualspellingandgrammarerror"/>
    <w:basedOn w:val="Standardnpsmoodstavce"/>
    <w:rsid w:val="00C20FE6"/>
  </w:style>
  <w:style w:type="table" w:styleId="Prosttabulka3">
    <w:name w:val="Plain Table 3"/>
    <w:basedOn w:val="Normlntabulka"/>
    <w:uiPriority w:val="43"/>
    <w:rsid w:val="005D3A6A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7D2602"/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7D2602"/>
    <w:rPr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7D2602"/>
    <w:rPr>
      <w:vertAlign w:val="superscript"/>
    </w:rPr>
  </w:style>
  <w:style w:type="paragraph" w:styleId="Bibliografie">
    <w:name w:val="Bibliography"/>
    <w:basedOn w:val="Normln"/>
    <w:next w:val="Normln"/>
    <w:uiPriority w:val="37"/>
    <w:unhideWhenUsed/>
    <w:rsid w:val="00C671BA"/>
  </w:style>
  <w:style w:type="character" w:customStyle="1" w:styleId="mo">
    <w:name w:val="mo"/>
    <w:basedOn w:val="Standardnpsmoodstavce"/>
    <w:rsid w:val="00A15EBC"/>
  </w:style>
  <w:style w:type="character" w:customStyle="1" w:styleId="mi">
    <w:name w:val="mi"/>
    <w:basedOn w:val="Standardnpsmoodstavce"/>
    <w:rsid w:val="00A15EBC"/>
  </w:style>
  <w:style w:type="character" w:customStyle="1" w:styleId="mn">
    <w:name w:val="mn"/>
    <w:basedOn w:val="Standardnpsmoodstavce"/>
    <w:rsid w:val="00A15EBC"/>
  </w:style>
  <w:style w:type="paragraph" w:customStyle="1" w:styleId="Standard">
    <w:name w:val="Standard"/>
    <w:rsid w:val="00275D87"/>
    <w:pPr>
      <w:widowControl w:val="0"/>
      <w:tabs>
        <w:tab w:val="left" w:pos="3402"/>
      </w:tabs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lang w:eastAsia="cs-CZ"/>
    </w:rPr>
  </w:style>
  <w:style w:type="paragraph" w:styleId="Normlnweb">
    <w:name w:val="Normal (Web)"/>
    <w:basedOn w:val="Normln"/>
    <w:link w:val="NormlnwebChar"/>
    <w:uiPriority w:val="99"/>
    <w:unhideWhenUsed/>
    <w:rsid w:val="00367E8E"/>
    <w:pPr>
      <w:spacing w:before="100" w:beforeAutospacing="1" w:after="100" w:afterAutospacing="1"/>
    </w:pPr>
    <w:rPr>
      <w:rFonts w:eastAsia="Times New Roman" w:cs="Times New Roman"/>
      <w:lang w:eastAsia="cs-CZ"/>
    </w:rPr>
  </w:style>
  <w:style w:type="table" w:styleId="Prosttabulka4">
    <w:name w:val="Plain Table 4"/>
    <w:basedOn w:val="Normlntabulka"/>
    <w:uiPriority w:val="44"/>
    <w:rsid w:val="00DC4DEF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Nadpis1bezsl">
    <w:name w:val="Nadpis 1 bez čísl"/>
    <w:basedOn w:val="Nadpis1"/>
    <w:next w:val="Normln"/>
    <w:link w:val="Nadpis1bezslChar"/>
    <w:qFormat/>
    <w:rsid w:val="00F96473"/>
    <w:pPr>
      <w:numPr>
        <w:numId w:val="0"/>
      </w:numPr>
    </w:pPr>
  </w:style>
  <w:style w:type="paragraph" w:customStyle="1" w:styleId="Nadpis2bezsl">
    <w:name w:val="Nadpis 2 bez čísl"/>
    <w:basedOn w:val="Nadpis2"/>
    <w:next w:val="Normln"/>
    <w:link w:val="Nadpis2bezslChar"/>
    <w:qFormat/>
    <w:rsid w:val="00F96473"/>
    <w:pPr>
      <w:numPr>
        <w:ilvl w:val="0"/>
        <w:numId w:val="0"/>
      </w:numPr>
    </w:pPr>
  </w:style>
  <w:style w:type="character" w:customStyle="1" w:styleId="Nadpis1bezslChar">
    <w:name w:val="Nadpis 1 bez čísl Char"/>
    <w:basedOn w:val="Nadpis1Char"/>
    <w:link w:val="Nadpis1bezsl"/>
    <w:rsid w:val="00F96473"/>
    <w:rPr>
      <w:rFonts w:ascii="Arial" w:eastAsiaTheme="majorEastAsia" w:hAnsi="Arial" w:cstheme="majorBidi"/>
      <w:sz w:val="32"/>
      <w:szCs w:val="32"/>
    </w:rPr>
  </w:style>
  <w:style w:type="character" w:customStyle="1" w:styleId="Nadpis2bezslChar">
    <w:name w:val="Nadpis 2 bez čísl Char"/>
    <w:basedOn w:val="Nadpis2Char"/>
    <w:link w:val="Nadpis2bezsl"/>
    <w:rsid w:val="00F96473"/>
    <w:rPr>
      <w:rFonts w:ascii="Arial" w:eastAsiaTheme="majorEastAsia" w:hAnsi="Arial" w:cstheme="majorBidi"/>
      <w:sz w:val="28"/>
      <w:szCs w:val="26"/>
    </w:rPr>
  </w:style>
  <w:style w:type="paragraph" w:styleId="Nzev">
    <w:name w:val="Title"/>
    <w:basedOn w:val="Normln"/>
    <w:next w:val="Normln"/>
    <w:link w:val="NzevChar"/>
    <w:uiPriority w:val="10"/>
    <w:qFormat/>
    <w:rsid w:val="00F463B4"/>
    <w:pPr>
      <w:spacing w:after="0"/>
      <w:contextualSpacing/>
      <w:jc w:val="left"/>
    </w:pPr>
    <w:rPr>
      <w:rFonts w:ascii="Arial" w:eastAsiaTheme="majorEastAsia" w:hAnsi="Arial" w:cstheme="majorBidi"/>
      <w:spacing w:val="-10"/>
      <w:kern w:val="28"/>
      <w:sz w:val="32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F463B4"/>
    <w:rPr>
      <w:rFonts w:ascii="Arial" w:eastAsiaTheme="majorEastAsia" w:hAnsi="Arial" w:cstheme="majorBidi"/>
      <w:spacing w:val="-10"/>
      <w:kern w:val="28"/>
      <w:sz w:val="32"/>
      <w:szCs w:val="56"/>
    </w:rPr>
  </w:style>
  <w:style w:type="paragraph" w:customStyle="1" w:styleId="Nzev2">
    <w:name w:val="Název2"/>
    <w:basedOn w:val="Normlnweb"/>
    <w:link w:val="Nzev2Char"/>
    <w:qFormat/>
    <w:rsid w:val="00231C78"/>
    <w:pPr>
      <w:jc w:val="left"/>
    </w:pPr>
    <w:rPr>
      <w:rFonts w:ascii="Arial" w:hAnsi="Arial" w:cstheme="minorHAnsi"/>
      <w:b/>
      <w:bCs/>
    </w:rPr>
  </w:style>
  <w:style w:type="character" w:customStyle="1" w:styleId="NormlnwebChar">
    <w:name w:val="Normální (web) Char"/>
    <w:basedOn w:val="Standardnpsmoodstavce"/>
    <w:link w:val="Normlnweb"/>
    <w:uiPriority w:val="99"/>
    <w:rsid w:val="00231C78"/>
    <w:rPr>
      <w:rFonts w:ascii="Times New Roman" w:eastAsia="Times New Roman" w:hAnsi="Times New Roman" w:cs="Times New Roman"/>
      <w:lang w:eastAsia="cs-CZ"/>
    </w:rPr>
  </w:style>
  <w:style w:type="character" w:customStyle="1" w:styleId="Nzev2Char">
    <w:name w:val="Název2 Char"/>
    <w:basedOn w:val="NormlnwebChar"/>
    <w:link w:val="Nzev2"/>
    <w:rsid w:val="00231C78"/>
    <w:rPr>
      <w:rFonts w:ascii="Arial" w:eastAsia="Times New Roman" w:hAnsi="Arial" w:cstheme="minorHAnsi"/>
      <w:b/>
      <w:bCs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51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1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8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4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4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868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28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96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03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24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2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0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62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731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9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320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3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41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83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42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9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8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6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45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4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2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8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20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7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60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66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90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6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0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7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6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0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64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1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03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26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3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31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17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61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0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8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48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6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5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2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2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12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76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1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15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5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1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01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5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29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78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7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30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36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82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25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12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55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9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90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9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9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10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0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0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08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03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8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82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3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41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8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795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51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57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5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8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9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16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8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5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2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8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header" Target="header8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header" Target="header7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footer" Target="footer4.xml"/><Relationship Id="rId29" Type="http://schemas.openxmlformats.org/officeDocument/2006/relationships/footer" Target="footer7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yperlink" Target="https://www.w3schools.com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Relationship Id="rId27" Type="http://schemas.openxmlformats.org/officeDocument/2006/relationships/footer" Target="footer6.xml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Downloads\PROJEKT_vzorova_dokumentace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E026EA0E6A7FB42AFCB11B1195F8506" ma:contentTypeVersion="17" ma:contentTypeDescription="Vytvoří nový dokument" ma:contentTypeScope="" ma:versionID="013998f46f6f9374970549724842c210">
  <xsd:schema xmlns:xsd="http://www.w3.org/2001/XMLSchema" xmlns:xs="http://www.w3.org/2001/XMLSchema" xmlns:p="http://schemas.microsoft.com/office/2006/metadata/properties" xmlns:ns2="8e915caa-1bd9-4cd6-a2ae-168ad173321d" xmlns:ns3="7254e143-aaa1-4413-904a-afee058fa780" targetNamespace="http://schemas.microsoft.com/office/2006/metadata/properties" ma:root="true" ma:fieldsID="924d4536dd2e75b8b206f11d3b14d7af" ns2:_="" ns3:_="">
    <xsd:import namespace="8e915caa-1bd9-4cd6-a2ae-168ad173321d"/>
    <xsd:import namespace="7254e143-aaa1-4413-904a-afee058fa7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lcf76f155ced4ddcb4097134ff3c332f" minOccurs="0"/>
                <xsd:element ref="ns3:MediaLengthInSeconds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915caa-1bd9-4cd6-a2ae-168ad173321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4e143-aaa1-4413-904a-afee058fa7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Značky obrázků" ma:readOnly="false" ma:fieldId="{5cf76f15-5ced-4ddc-b409-7134ff3c332f}" ma:taxonomyMulti="true" ma:sspId="b5190b6f-cc76-4299-8866-3904f6a46ed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Zástupný_text1</b:Tag>
    <b:SourceType>InternetSite</b:SourceType>
    <b:Guid>{35AE109C-944F-4439-94A9-C9C33DB37D84}</b:Guid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254e143-aaa1-4413-904a-afee058fa78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7F8DCE64-DAC8-4C17-939F-DB65275560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e915caa-1bd9-4cd6-a2ae-168ad173321d"/>
    <ds:schemaRef ds:uri="7254e143-aaa1-4413-904a-afee058fa78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413AFD-8552-46C7-B05B-085CD3471F8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ECD490E-B7EB-4310-8804-2DF49945C04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D3EDB30-C6EB-4925-A5AC-1D0510056AB4}">
  <ds:schemaRefs>
    <ds:schemaRef ds:uri="http://schemas.microsoft.com/office/2006/metadata/properties"/>
    <ds:schemaRef ds:uri="http://schemas.microsoft.com/office/infopath/2007/PartnerControls"/>
    <ds:schemaRef ds:uri="7254e143-aaa1-4413-904a-afee058fa78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PROJEKT_vzorova_dokumentace</Template>
  <TotalTime>1</TotalTime>
  <Pages>10</Pages>
  <Words>368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</dc:creator>
  <cp:keywords/>
  <dc:description/>
  <cp:lastModifiedBy>Žák Prokop</cp:lastModifiedBy>
  <cp:revision>2</cp:revision>
  <dcterms:created xsi:type="dcterms:W3CDTF">2024-06-06T17:25:00Z</dcterms:created>
  <dcterms:modified xsi:type="dcterms:W3CDTF">2024-06-06T17:25:00Z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0x0101006E026EA0E6A7FB42AFCB11B1195F8506</vt:lpwstr>
  </property>
  <property fmtid="{D5CDD505-2E9C-101B-9397-08002B2CF9AE}" pid="3" name="MediaServiceImageTags">
    <vt:lpwstr/>
  </property>
</Properties>
</file>